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668B" w:rsidRDefault="005C701F">
      <w:pPr>
        <w:pStyle w:val="Ttulo"/>
        <w:rPr>
          <w:lang w:val="pt-BR"/>
        </w:rPr>
      </w:pPr>
      <w:r w:rsidRPr="00B7668B">
        <w:rPr>
          <w:lang w:val="pt-BR"/>
        </w:rPr>
        <w:t>OnMuseum</w:t>
      </w:r>
      <w:r w:rsidR="00285ED7" w:rsidRPr="00B7668B">
        <w:rPr>
          <w:lang w:val="pt-BR"/>
        </w:rPr>
        <w:br/>
        <w:t xml:space="preserve">Caso de Uso: </w:t>
      </w:r>
      <w:r w:rsidR="00680B10">
        <w:rPr>
          <w:lang w:val="pt-BR"/>
        </w:rPr>
        <w:t>Cadastrar U</w:t>
      </w:r>
      <w:r w:rsidRPr="00B7668B">
        <w:rPr>
          <w:lang w:val="pt-BR"/>
        </w:rPr>
        <w:t>suário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Resumida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Este caso de uso tem a finalidade de cadastrar as</w:t>
      </w:r>
      <w:r w:rsidRPr="001948A8">
        <w:rPr>
          <w:lang w:val="pt-BR"/>
        </w:rPr>
        <w:t xml:space="preserve"> informações básicas de um </w:t>
      </w:r>
      <w:r w:rsidR="005C701F" w:rsidRPr="00B7668B">
        <w:rPr>
          <w:lang w:val="pt-BR"/>
        </w:rPr>
        <w:t>usuário.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Descrição dos Atores</w:t>
      </w:r>
    </w:p>
    <w:p w:rsidR="00285ED7" w:rsidRPr="00B7668B" w:rsidRDefault="005C701F" w:rsidP="00A84A5D">
      <w:pPr>
        <w:pStyle w:val="Cabealho2"/>
        <w:ind w:left="1440" w:hanging="1440"/>
        <w:jc w:val="both"/>
        <w:rPr>
          <w:lang w:val="pt-BR"/>
        </w:rPr>
      </w:pPr>
      <w:r w:rsidRPr="00B7668B">
        <w:rPr>
          <w:lang w:val="pt-BR"/>
        </w:rPr>
        <w:t>Usuário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Pré-condições</w:t>
      </w:r>
    </w:p>
    <w:p w:rsidR="00285ED7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 Principal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Esse caso de uso começa quando o</w:t>
      </w:r>
      <w:r w:rsidR="00B7668B">
        <w:rPr>
          <w:lang w:val="pt-BR"/>
        </w:rPr>
        <w:t xml:space="preserve"> usuário</w:t>
      </w:r>
      <w:r w:rsidR="00285ED7" w:rsidRPr="00B7668B">
        <w:rPr>
          <w:lang w:val="pt-BR"/>
        </w:rPr>
        <w:t xml:space="preserve"> </w:t>
      </w:r>
      <w:r w:rsidR="005F4978">
        <w:rPr>
          <w:lang w:val="pt-BR"/>
        </w:rPr>
        <w:t>dá</w:t>
      </w:r>
      <w:r w:rsidR="00B7668B">
        <w:rPr>
          <w:lang w:val="pt-BR"/>
        </w:rPr>
        <w:t xml:space="preserve"> </w:t>
      </w:r>
      <w:r w:rsidR="005F4978">
        <w:rPr>
          <w:lang w:val="pt-BR"/>
        </w:rPr>
        <w:t>início</w:t>
      </w:r>
      <w:r w:rsidR="00B7668B">
        <w:rPr>
          <w:lang w:val="pt-BR"/>
        </w:rPr>
        <w:t xml:space="preserve"> a aplicação</w:t>
      </w:r>
      <w:r w:rsidR="00892C4E">
        <w:rPr>
          <w:lang w:val="pt-BR"/>
        </w:rPr>
        <w:t>.</w:t>
      </w:r>
    </w:p>
    <w:p w:rsidR="00285ED7" w:rsidRPr="00B7668B" w:rsidRDefault="00B7668B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verific</w:t>
      </w:r>
      <w:r w:rsidR="00A84A5D">
        <w:rPr>
          <w:lang w:val="pt-BR"/>
        </w:rPr>
        <w:t>a se existe algum usuário ativo</w:t>
      </w:r>
      <w:r>
        <w:rPr>
          <w:lang w:val="pt-BR"/>
        </w:rPr>
        <w:t>. [FA1]</w:t>
      </w:r>
    </w:p>
    <w:p w:rsidR="00285ED7" w:rsidRPr="00B7668B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</w:t>
      </w:r>
      <w:r w:rsidR="00A84A5D">
        <w:rPr>
          <w:lang w:val="pt-BR"/>
        </w:rPr>
        <w:t>rio clica no botão de cadastro/l</w:t>
      </w:r>
      <w:r>
        <w:rPr>
          <w:lang w:val="pt-BR"/>
        </w:rPr>
        <w:t>og</w:t>
      </w:r>
      <w:r w:rsidR="00A84A5D">
        <w:rPr>
          <w:lang w:val="pt-BR"/>
        </w:rPr>
        <w:t xml:space="preserve"> in usando o</w:t>
      </w:r>
      <w:r>
        <w:rPr>
          <w:lang w:val="pt-BR"/>
        </w:rPr>
        <w:t xml:space="preserve"> facebook.</w:t>
      </w:r>
    </w:p>
    <w:p w:rsidR="00285ED7" w:rsidRDefault="0062474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recupera informações do usuário.</w:t>
      </w:r>
    </w:p>
    <w:p w:rsidR="00A84A5D" w:rsidRDefault="00A84A5D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efetua log in do usuário.</w:t>
      </w:r>
    </w:p>
    <w:p w:rsidR="00285ED7" w:rsidRPr="00B7668B" w:rsidRDefault="003C6BB0" w:rsidP="00A84A5D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668B">
        <w:rPr>
          <w:lang w:val="pt-BR"/>
        </w:rPr>
        <w:t>O caso de uso é encerrado</w:t>
      </w:r>
      <w:r w:rsidR="00285ED7" w:rsidRPr="00B7668B">
        <w:rPr>
          <w:lang w:val="pt-BR"/>
        </w:rPr>
        <w:t>.</w:t>
      </w:r>
    </w:p>
    <w:p w:rsidR="00285ED7" w:rsidRPr="00B7668B" w:rsidRDefault="003C6BB0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Fluxos Alternativos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B7668B" w:rsidRDefault="00624740" w:rsidP="00A84A5D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2 </w:t>
      </w:r>
      <w:r w:rsidR="003C6BB0" w:rsidRPr="00B7668B">
        <w:rPr>
          <w:lang w:val="pt-BR"/>
        </w:rPr>
        <w:t xml:space="preserve">do Fluxo Principal </w:t>
      </w:r>
      <w:r>
        <w:rPr>
          <w:lang w:val="pt-BR"/>
        </w:rPr>
        <w:t xml:space="preserve">o sistema identifica um usuário </w:t>
      </w:r>
      <w:r w:rsidR="00A84A5D">
        <w:rPr>
          <w:lang w:val="pt-BR"/>
        </w:rPr>
        <w:t>então</w:t>
      </w:r>
      <w:r>
        <w:rPr>
          <w:lang w:val="pt-BR"/>
        </w:rPr>
        <w:t xml:space="preserve">, </w:t>
      </w:r>
      <w:r w:rsidR="003C6BB0" w:rsidRPr="00B7668B">
        <w:rPr>
          <w:lang w:val="pt-BR"/>
        </w:rPr>
        <w:t>então</w:t>
      </w:r>
      <w:r>
        <w:rPr>
          <w:lang w:val="pt-BR"/>
        </w:rPr>
        <w:t>:</w:t>
      </w:r>
      <w:r w:rsidR="003C6BB0" w:rsidRPr="00B7668B">
        <w:rPr>
          <w:lang w:val="pt-BR"/>
        </w:rPr>
        <w:t xml:space="preserve"> </w:t>
      </w:r>
    </w:p>
    <w:p w:rsidR="00E06C82" w:rsidRPr="00D0017D" w:rsidRDefault="003C6BB0" w:rsidP="00D0017D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B7668B">
        <w:rPr>
          <w:lang w:val="pt-BR"/>
        </w:rPr>
        <w:t xml:space="preserve">O caso de uso retorna para o passo </w:t>
      </w:r>
      <w:r w:rsidR="00A84A5D">
        <w:rPr>
          <w:lang w:val="pt-BR"/>
        </w:rPr>
        <w:t>5</w:t>
      </w:r>
      <w:r w:rsidR="00624740">
        <w:rPr>
          <w:lang w:val="pt-BR"/>
        </w:rPr>
        <w:t>.</w:t>
      </w:r>
    </w:p>
    <w:p w:rsidR="00624740" w:rsidRPr="00624740" w:rsidRDefault="00624740" w:rsidP="00A84A5D">
      <w:pPr>
        <w:pStyle w:val="Cabealho2"/>
        <w:jc w:val="both"/>
        <w:rPr>
          <w:lang w:val="pt-BR"/>
        </w:rPr>
      </w:pPr>
      <w:r>
        <w:rPr>
          <w:lang w:val="pt-BR"/>
        </w:rPr>
        <w:t>[FA2]</w:t>
      </w:r>
    </w:p>
    <w:p w:rsidR="00624740" w:rsidRPr="00B7668B" w:rsidRDefault="00607E5E" w:rsidP="00A84A5D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do fluxo principal o usuário pode</w:t>
      </w:r>
      <w:r w:rsidR="00E06C82">
        <w:rPr>
          <w:lang w:val="pt-BR"/>
        </w:rPr>
        <w:t xml:space="preserve"> clica</w:t>
      </w:r>
      <w:r>
        <w:rPr>
          <w:lang w:val="pt-BR"/>
        </w:rPr>
        <w:t>r</w:t>
      </w:r>
      <w:r w:rsidR="00E06C82">
        <w:rPr>
          <w:lang w:val="pt-BR"/>
        </w:rPr>
        <w:t xml:space="preserve"> no botão </w:t>
      </w:r>
      <w:r>
        <w:rPr>
          <w:lang w:val="pt-BR"/>
        </w:rPr>
        <w:t>“ou use sem fazer log</w:t>
      </w:r>
      <w:r w:rsidR="006C67DC">
        <w:rPr>
          <w:lang w:val="pt-BR"/>
        </w:rPr>
        <w:t xml:space="preserve"> </w:t>
      </w:r>
      <w:r>
        <w:rPr>
          <w:lang w:val="pt-BR"/>
        </w:rPr>
        <w:t>in”</w:t>
      </w:r>
      <w:r w:rsidR="00624740">
        <w:rPr>
          <w:lang w:val="pt-BR"/>
        </w:rPr>
        <w:t xml:space="preserve">, </w:t>
      </w:r>
      <w:r w:rsidR="00624740" w:rsidRPr="00B7668B">
        <w:rPr>
          <w:lang w:val="pt-BR"/>
        </w:rPr>
        <w:t>então</w:t>
      </w:r>
      <w:r w:rsidR="00624740">
        <w:rPr>
          <w:lang w:val="pt-BR"/>
        </w:rPr>
        <w:t>:</w:t>
      </w:r>
      <w:r w:rsidR="00624740" w:rsidRPr="00B7668B">
        <w:rPr>
          <w:lang w:val="pt-BR"/>
        </w:rPr>
        <w:t xml:space="preserve"> </w:t>
      </w:r>
    </w:p>
    <w:p w:rsidR="00624740" w:rsidRDefault="00E06C82" w:rsidP="00A84A5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emite um alerta para confirmar a opção do usuário</w:t>
      </w:r>
      <w:r w:rsidR="00892C4E">
        <w:rPr>
          <w:lang w:val="pt-BR"/>
        </w:rPr>
        <w:t>.</w:t>
      </w:r>
    </w:p>
    <w:p w:rsidR="00624740" w:rsidRPr="00D0017D" w:rsidRDefault="005F4978" w:rsidP="00D0017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Cenários Principais</w:t>
      </w:r>
    </w:p>
    <w:p w:rsidR="00285ED7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E96F93" w:rsidP="00A84A5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892C4E">
        <w:rPr>
          <w:lang w:val="pt-BR"/>
        </w:rPr>
        <w:t>.</w:t>
      </w:r>
    </w:p>
    <w:p w:rsidR="00E96F93" w:rsidRPr="00B7668B" w:rsidRDefault="00E96F93" w:rsidP="00A84A5D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E96F93" w:rsidRDefault="000603C8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Passos do fluxo principal</w:t>
      </w:r>
      <w:r w:rsidR="00892C4E">
        <w:rPr>
          <w:lang w:val="pt-BR"/>
        </w:rPr>
        <w:t>.</w:t>
      </w:r>
    </w:p>
    <w:p w:rsidR="000603C8" w:rsidRDefault="000603C8" w:rsidP="00A84A5D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Fluxo Alternativo 1</w:t>
      </w:r>
      <w:r w:rsidR="00892C4E">
        <w:rPr>
          <w:lang w:val="pt-BR"/>
        </w:rPr>
        <w:t>.</w:t>
      </w:r>
    </w:p>
    <w:p w:rsidR="000603C8" w:rsidRPr="00B7668B" w:rsidRDefault="000603C8" w:rsidP="00A84A5D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3</w:t>
      </w:r>
    </w:p>
    <w:p w:rsidR="000603C8" w:rsidRDefault="000603C8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Passos do fluxo principal</w:t>
      </w:r>
      <w:r w:rsidR="00892C4E">
        <w:rPr>
          <w:lang w:val="pt-BR"/>
        </w:rPr>
        <w:t>.</w:t>
      </w:r>
    </w:p>
    <w:p w:rsidR="000603C8" w:rsidRDefault="000603C8" w:rsidP="00A84A5D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Fluxo Alternativo 2</w:t>
      </w:r>
      <w:r w:rsidR="00892C4E">
        <w:rPr>
          <w:lang w:val="pt-BR"/>
        </w:rPr>
        <w:t>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Pós-condições</w:t>
      </w:r>
    </w:p>
    <w:p w:rsidR="00285ED7" w:rsidRDefault="00A84A5D" w:rsidP="00A84A5D">
      <w:pPr>
        <w:pStyle w:val="Cabealho2"/>
        <w:jc w:val="both"/>
        <w:rPr>
          <w:lang w:val="pt-BR"/>
        </w:rPr>
      </w:pPr>
      <w:r>
        <w:rPr>
          <w:lang w:val="pt-BR"/>
        </w:rPr>
        <w:t>Log</w:t>
      </w:r>
      <w:r w:rsidR="006C67DC">
        <w:rPr>
          <w:lang w:val="pt-BR"/>
        </w:rPr>
        <w:t xml:space="preserve"> </w:t>
      </w:r>
      <w:r>
        <w:rPr>
          <w:lang w:val="pt-BR"/>
        </w:rPr>
        <w:t>in</w:t>
      </w:r>
      <w:r w:rsidR="000603C8">
        <w:rPr>
          <w:lang w:val="pt-BR"/>
        </w:rPr>
        <w:t xml:space="preserve"> no Sistema</w:t>
      </w:r>
    </w:p>
    <w:p w:rsidR="000603C8" w:rsidRPr="000603C8" w:rsidRDefault="000603C8" w:rsidP="00A84A5D">
      <w:pPr>
        <w:jc w:val="both"/>
        <w:rPr>
          <w:sz w:val="20"/>
          <w:lang w:val="pt-BR"/>
        </w:rPr>
      </w:pPr>
      <w:r>
        <w:rPr>
          <w:sz w:val="20"/>
          <w:lang w:val="pt-BR"/>
        </w:rPr>
        <w:lastRenderedPageBreak/>
        <w:t xml:space="preserve">Ao final da execução do caso de uso, o usuário </w:t>
      </w:r>
      <w:r w:rsidR="006C67DC">
        <w:rPr>
          <w:sz w:val="20"/>
          <w:lang w:val="pt-BR"/>
        </w:rPr>
        <w:t>faz log in</w:t>
      </w:r>
      <w:r>
        <w:rPr>
          <w:sz w:val="20"/>
          <w:lang w:val="pt-BR"/>
        </w:rPr>
        <w:t xml:space="preserve"> no sistema como visitante podendo usar as funcionalidades da aplicação.</w:t>
      </w:r>
    </w:p>
    <w:p w:rsidR="00285ED7" w:rsidRPr="00B7668B" w:rsidRDefault="00285ED7" w:rsidP="00A84A5D">
      <w:pPr>
        <w:pStyle w:val="Cabealho1"/>
        <w:jc w:val="both"/>
        <w:rPr>
          <w:lang w:val="pt-BR"/>
        </w:rPr>
      </w:pPr>
      <w:r w:rsidRPr="00B7668B">
        <w:rPr>
          <w:lang w:val="pt-BR"/>
        </w:rPr>
        <w:t>Requisitos Adicionais</w:t>
      </w:r>
    </w:p>
    <w:p w:rsidR="00285ED7" w:rsidRPr="00B7668B" w:rsidRDefault="00716058" w:rsidP="00A84A5D">
      <w:pPr>
        <w:pStyle w:val="Corpodetexto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43350" cy="6390732"/>
            <wp:effectExtent l="0" t="0" r="0" b="0"/>
            <wp:docPr id="2" name="Imagem 2" descr="C:\Users\Dennys\Desktop\Login-t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Login-te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12" cy="639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ED7" w:rsidRPr="00B7668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ED1" w:rsidRDefault="00D95ED1">
      <w:r>
        <w:separator/>
      </w:r>
    </w:p>
  </w:endnote>
  <w:endnote w:type="continuationSeparator" w:id="0">
    <w:p w:rsidR="00D95ED1" w:rsidRDefault="00D9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1605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1605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ED1" w:rsidRDefault="00D95ED1">
      <w:r>
        <w:separator/>
      </w:r>
    </w:p>
  </w:footnote>
  <w:footnote w:type="continuationSeparator" w:id="0">
    <w:p w:rsidR="00D95ED1" w:rsidRDefault="00D95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5C701F" w:rsidRDefault="005C701F" w:rsidP="005C701F">
          <w:pPr>
            <w:rPr>
              <w:b/>
              <w:sz w:val="20"/>
              <w:lang w:val="pt-BR"/>
            </w:rPr>
          </w:pPr>
          <w:r w:rsidRPr="005C701F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285ED7" w:rsidRDefault="005C701F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5C701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7E5E">
            <w:rPr>
              <w:sz w:val="20"/>
              <w:lang w:val="pt-BR"/>
            </w:rPr>
            <w:t>Cadastrar U</w:t>
          </w:r>
          <w:r w:rsidR="005C701F">
            <w:rPr>
              <w:sz w:val="20"/>
              <w:lang w:val="pt-BR"/>
            </w:rPr>
            <w:t>suário</w:t>
          </w: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TITLE  \* MERGEFORMAT </w:instrText>
          </w:r>
          <w:r>
            <w:rPr>
              <w:sz w:val="20"/>
            </w:rPr>
            <w:fldChar w:fldCharType="end"/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6C67D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12</w:t>
          </w:r>
          <w:r w:rsidR="005C701F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21A7D5B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719122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8236CFD"/>
    <w:multiLevelType w:val="hybridMultilevel"/>
    <w:tmpl w:val="E5D849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1F"/>
    <w:rsid w:val="000603C8"/>
    <w:rsid w:val="00176427"/>
    <w:rsid w:val="00285ED7"/>
    <w:rsid w:val="003510DD"/>
    <w:rsid w:val="003C6BB0"/>
    <w:rsid w:val="00497AA5"/>
    <w:rsid w:val="005C701F"/>
    <w:rsid w:val="005F4978"/>
    <w:rsid w:val="00607E5E"/>
    <w:rsid w:val="00624740"/>
    <w:rsid w:val="0064718C"/>
    <w:rsid w:val="00680B10"/>
    <w:rsid w:val="006C67DC"/>
    <w:rsid w:val="006E0779"/>
    <w:rsid w:val="00716058"/>
    <w:rsid w:val="007967B7"/>
    <w:rsid w:val="00892C4E"/>
    <w:rsid w:val="00A84A5D"/>
    <w:rsid w:val="00B7668B"/>
    <w:rsid w:val="00B9279E"/>
    <w:rsid w:val="00D0017D"/>
    <w:rsid w:val="00D95ED1"/>
    <w:rsid w:val="00E06C82"/>
    <w:rsid w:val="00E96F93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66BBB-34B4-4598-855C-E44C97AB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link w:val="Cabealho2"/>
    <w:rsid w:val="000603C8"/>
    <w:rPr>
      <w:rFonts w:ascii="Arial" w:hAnsi="Arial"/>
      <w:b/>
      <w:lang w:val="en-US" w:eastAsia="en-US"/>
    </w:rPr>
  </w:style>
  <w:style w:type="character" w:customStyle="1" w:styleId="Cabealho4Carter">
    <w:name w:val="Cabeçalho 4 Caráter"/>
    <w:link w:val="Cabealho4"/>
    <w:rsid w:val="000603C8"/>
    <w:rPr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81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10</cp:revision>
  <cp:lastPrinted>2015-04-05T01:26:00Z</cp:lastPrinted>
  <dcterms:created xsi:type="dcterms:W3CDTF">2015-04-05T00:28:00Z</dcterms:created>
  <dcterms:modified xsi:type="dcterms:W3CDTF">2015-04-13T16:46:00Z</dcterms:modified>
</cp:coreProperties>
</file>