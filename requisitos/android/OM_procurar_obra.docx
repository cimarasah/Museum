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AF09D4" w:rsidRDefault="00AF09D4">
      <w:pPr>
        <w:pStyle w:val="Ttulo"/>
        <w:rPr>
          <w:lang w:val="pt-BR"/>
        </w:rPr>
      </w:pPr>
      <w:r w:rsidRPr="00AF09D4">
        <w:rPr>
          <w:lang w:val="pt-BR"/>
        </w:rPr>
        <w:t>OnMuseum</w:t>
      </w:r>
      <w:r w:rsidR="00285ED7" w:rsidRPr="00AF09D4">
        <w:rPr>
          <w:lang w:val="pt-BR"/>
        </w:rPr>
        <w:br/>
        <w:t xml:space="preserve">Caso de Uso: </w:t>
      </w:r>
      <w:r w:rsidRPr="00AF09D4">
        <w:rPr>
          <w:lang w:val="pt-BR"/>
        </w:rPr>
        <w:t>Procurar Obra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Descrição Resumida</w:t>
      </w:r>
    </w:p>
    <w:p w:rsidR="00285ED7" w:rsidRPr="00AF09D4" w:rsidRDefault="00AF09D4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indicar a localização de uma obra especifica.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Descrição dos Atores</w:t>
      </w:r>
    </w:p>
    <w:p w:rsidR="00285ED7" w:rsidRPr="00AF09D4" w:rsidRDefault="00AF09D4" w:rsidP="008A15DE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F91B60">
        <w:rPr>
          <w:lang w:val="pt-BR"/>
        </w:rPr>
        <w:t>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Pré-condições</w:t>
      </w:r>
    </w:p>
    <w:p w:rsidR="00285ED7" w:rsidRPr="00A702FC" w:rsidRDefault="00AF09D4" w:rsidP="008A15DE">
      <w:pPr>
        <w:pStyle w:val="Corpodetexto"/>
        <w:jc w:val="both"/>
        <w:rPr>
          <w:lang w:val="pt-BR"/>
        </w:rPr>
      </w:pPr>
      <w:r w:rsidRPr="00A702FC">
        <w:rPr>
          <w:lang w:val="pt-BR"/>
        </w:rPr>
        <w:t>N/A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Fluxo Principal</w:t>
      </w:r>
    </w:p>
    <w:p w:rsidR="00285ED7" w:rsidRDefault="003C6BB0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Esse caso de uso começa quando o</w:t>
      </w:r>
      <w:r w:rsidR="00AF09D4">
        <w:rPr>
          <w:lang w:val="pt-BR"/>
        </w:rPr>
        <w:t xml:space="preserve"> visitante</w:t>
      </w:r>
      <w:r w:rsidR="00285ED7" w:rsidRPr="00AF09D4">
        <w:rPr>
          <w:lang w:val="pt-BR"/>
        </w:rPr>
        <w:t xml:space="preserve"> </w:t>
      </w:r>
      <w:r w:rsidR="00AF09D4">
        <w:rPr>
          <w:lang w:val="pt-BR"/>
        </w:rPr>
        <w:t>clica no botão “Procurar Obra”</w:t>
      </w:r>
      <w:r w:rsidR="00F91B60">
        <w:rPr>
          <w:lang w:val="pt-BR"/>
        </w:rPr>
        <w:t>.</w:t>
      </w:r>
      <w:bookmarkStart w:id="0" w:name="_GoBack"/>
      <w:bookmarkEnd w:id="0"/>
    </w:p>
    <w:p w:rsidR="008A15DE" w:rsidRPr="00AF09D4" w:rsidRDefault="008A15DE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pede para o visitante inserir o dados sobre a obra procurada.</w:t>
      </w:r>
    </w:p>
    <w:p w:rsidR="00AF09D4" w:rsidRDefault="00AF09D4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procura por palavras-chaves a obra desejada na base. [</w:t>
      </w:r>
      <w:r w:rsidR="008A15DE">
        <w:rPr>
          <w:lang w:val="pt-BR"/>
        </w:rPr>
        <w:t>FA1] [FA2]</w:t>
      </w:r>
    </w:p>
    <w:p w:rsidR="00AF09D4" w:rsidRDefault="00AF09D4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apresenta a localizaç</w:t>
      </w:r>
      <w:r w:rsidR="008A15DE">
        <w:rPr>
          <w:lang w:val="pt-BR"/>
        </w:rPr>
        <w:t>ão da obra escolhida.</w:t>
      </w:r>
    </w:p>
    <w:p w:rsidR="00285ED7" w:rsidRPr="00AF09D4" w:rsidRDefault="003C6BB0" w:rsidP="008A15D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O caso de uso é encerrado</w:t>
      </w:r>
      <w:r w:rsidR="00285ED7" w:rsidRPr="00AF09D4">
        <w:rPr>
          <w:lang w:val="pt-BR"/>
        </w:rPr>
        <w:t>.</w:t>
      </w:r>
    </w:p>
    <w:p w:rsidR="00285ED7" w:rsidRPr="00AF09D4" w:rsidRDefault="003C6BB0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Fluxos Alternativos</w:t>
      </w:r>
    </w:p>
    <w:p w:rsidR="00285ED7" w:rsidRPr="00AF09D4" w:rsidRDefault="00AF09D4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AF09D4" w:rsidRDefault="00AF09D4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Se no passo 2</w:t>
      </w:r>
      <w:r w:rsidR="003C6BB0" w:rsidRPr="00AF09D4">
        <w:rPr>
          <w:lang w:val="pt-BR"/>
        </w:rPr>
        <w:t xml:space="preserve"> do Fluxo Principal o </w:t>
      </w:r>
      <w:r>
        <w:rPr>
          <w:lang w:val="pt-BR"/>
        </w:rPr>
        <w:t>Sistema encontrar obras semelhantes, então:</w:t>
      </w:r>
    </w:p>
    <w:p w:rsidR="00AF09D4" w:rsidRDefault="00AF09D4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apresenta a obra que esteja naquela exposição/museu no qual recentemente foi lido o QR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>.</w:t>
      </w:r>
    </w:p>
    <w:p w:rsidR="00AF09D4" w:rsidRDefault="00AF09D4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Ainda existindo divergência sobre a obra a ser apres</w:t>
      </w:r>
      <w:r w:rsidR="008A15DE">
        <w:rPr>
          <w:lang w:val="pt-BR"/>
        </w:rPr>
        <w:t>entada uma lista é apresentada para que o visitante escolha</w:t>
      </w:r>
      <w:r>
        <w:rPr>
          <w:lang w:val="pt-BR"/>
        </w:rPr>
        <w:t>.</w:t>
      </w:r>
    </w:p>
    <w:p w:rsidR="00285ED7" w:rsidRDefault="003C6BB0" w:rsidP="008A15DE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AF09D4">
        <w:rPr>
          <w:lang w:val="pt-BR"/>
        </w:rPr>
        <w:t xml:space="preserve">O caso de uso retorna para o passo </w:t>
      </w:r>
      <w:r w:rsidR="008A15DE">
        <w:rPr>
          <w:lang w:val="pt-BR"/>
        </w:rPr>
        <w:t>3.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[FA2]</w:t>
      </w:r>
    </w:p>
    <w:p w:rsidR="008A15DE" w:rsidRPr="00AF09D4" w:rsidRDefault="008A15DE" w:rsidP="008A15DE">
      <w:pPr>
        <w:pStyle w:val="Corpodetexto"/>
        <w:jc w:val="both"/>
        <w:rPr>
          <w:lang w:val="pt-BR"/>
        </w:rPr>
      </w:pPr>
      <w:r>
        <w:rPr>
          <w:lang w:val="pt-BR"/>
        </w:rPr>
        <w:t>Se no passo 2</w:t>
      </w:r>
      <w:r w:rsidRPr="00AF09D4">
        <w:rPr>
          <w:lang w:val="pt-BR"/>
        </w:rPr>
        <w:t xml:space="preserve"> do Fluxo Principal o </w:t>
      </w:r>
      <w:r>
        <w:rPr>
          <w:lang w:val="pt-BR"/>
        </w:rPr>
        <w:t>Sistema não encontrar obras que façam referência a pesquisa, então:</w:t>
      </w:r>
    </w:p>
    <w:p w:rsidR="008A15DE" w:rsidRDefault="008A15DE" w:rsidP="008A15DE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avisa ao visitante que não foi encontrada a obra desejada.</w:t>
      </w:r>
    </w:p>
    <w:p w:rsidR="008A15DE" w:rsidRDefault="008A15DE" w:rsidP="008A15DE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retorna para o passo 2.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[FA3]</w:t>
      </w:r>
    </w:p>
    <w:p w:rsidR="008A15DE" w:rsidRPr="001948A8" w:rsidRDefault="008A15DE" w:rsidP="008A15DE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Pr="001948A8">
        <w:rPr>
          <w:lang w:val="pt-BR"/>
        </w:rPr>
        <w:t xml:space="preserve">o </w:t>
      </w:r>
      <w:r>
        <w:rPr>
          <w:lang w:val="pt-BR"/>
        </w:rPr>
        <w:t>Visitante pode cancelar a operação clicando em “voltar”.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Cenários Principais</w:t>
      </w:r>
    </w:p>
    <w:p w:rsidR="00285ED7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Pr="008A15DE" w:rsidRDefault="008A15DE" w:rsidP="008A15DE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8A15DE" w:rsidRPr="00AF09D4" w:rsidRDefault="008A15DE" w:rsidP="008A15D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8A15DE" w:rsidRDefault="008A15DE" w:rsidP="008A15D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Passos do Fluxo Alternativo 1.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3</w:t>
      </w:r>
    </w:p>
    <w:p w:rsidR="008A15DE" w:rsidRPr="00AF09D4" w:rsidRDefault="008A15DE" w:rsidP="008A15DE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lastRenderedPageBreak/>
        <w:t>Fluxo Principal.</w:t>
      </w:r>
    </w:p>
    <w:p w:rsidR="008A15DE" w:rsidRPr="008A15DE" w:rsidRDefault="008A15DE" w:rsidP="008A15DE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Passos do Fluxo Alternativo 2.</w:t>
      </w:r>
    </w:p>
    <w:p w:rsidR="008A15DE" w:rsidRPr="00AF09D4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Cenário 4</w:t>
      </w:r>
    </w:p>
    <w:p w:rsidR="008A15DE" w:rsidRPr="00AF09D4" w:rsidRDefault="008A15DE" w:rsidP="008A15DE">
      <w:pPr>
        <w:pStyle w:val="Corpodetexto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Fluxo Alternativo 3.</w:t>
      </w:r>
    </w:p>
    <w:p w:rsidR="008A15DE" w:rsidRPr="00AF09D4" w:rsidRDefault="008A15DE" w:rsidP="008A15DE">
      <w:pPr>
        <w:pStyle w:val="Corpodetexto"/>
        <w:ind w:left="1440"/>
        <w:jc w:val="both"/>
        <w:rPr>
          <w:lang w:val="pt-BR"/>
        </w:rPr>
      </w:pP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Pós-condições</w:t>
      </w:r>
    </w:p>
    <w:p w:rsidR="00285ED7" w:rsidRDefault="008A15DE" w:rsidP="008A15DE">
      <w:pPr>
        <w:pStyle w:val="Cabealho2"/>
        <w:jc w:val="both"/>
        <w:rPr>
          <w:lang w:val="pt-BR"/>
        </w:rPr>
      </w:pPr>
      <w:r>
        <w:rPr>
          <w:lang w:val="pt-BR"/>
        </w:rPr>
        <w:t>Exibir parcialmente obra</w:t>
      </w:r>
    </w:p>
    <w:p w:rsidR="008A15DE" w:rsidRPr="008A15DE" w:rsidRDefault="008A15DE" w:rsidP="008A15DE">
      <w:pPr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18247B">
        <w:rPr>
          <w:lang w:val="pt-BR"/>
        </w:rPr>
        <w:t>sistema exibe as informações de localização de uma obra, para que o visitante possa visita-la pessoalmente</w:t>
      </w:r>
      <w:r w:rsidR="000227E4">
        <w:rPr>
          <w:lang w:val="pt-BR"/>
        </w:rPr>
        <w:t>.</w:t>
      </w:r>
    </w:p>
    <w:p w:rsidR="00285ED7" w:rsidRPr="00AF09D4" w:rsidRDefault="00285ED7" w:rsidP="008A15DE">
      <w:pPr>
        <w:pStyle w:val="Cabealho1"/>
        <w:jc w:val="both"/>
        <w:rPr>
          <w:lang w:val="pt-BR"/>
        </w:rPr>
      </w:pPr>
      <w:r w:rsidRPr="00AF09D4">
        <w:rPr>
          <w:lang w:val="pt-BR"/>
        </w:rPr>
        <w:t>Requisitos Adicionais</w:t>
      </w:r>
    </w:p>
    <w:p w:rsidR="00B9279E" w:rsidRPr="008A15DE" w:rsidRDefault="008A15DE" w:rsidP="008A15DE">
      <w:pPr>
        <w:pStyle w:val="Corpodetexto"/>
        <w:jc w:val="both"/>
        <w:rPr>
          <w:b/>
          <w:lang w:val="pt-BR"/>
        </w:rPr>
      </w:pPr>
      <w:r w:rsidRPr="008A15DE">
        <w:rPr>
          <w:b/>
          <w:lang w:val="pt-BR"/>
        </w:rPr>
        <w:t>N/A</w:t>
      </w:r>
    </w:p>
    <w:sectPr w:rsidR="00B9279E" w:rsidRPr="008A15D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A46" w:rsidRDefault="00B73A46">
      <w:r>
        <w:separator/>
      </w:r>
    </w:p>
  </w:endnote>
  <w:endnote w:type="continuationSeparator" w:id="0">
    <w:p w:rsidR="00B73A46" w:rsidRDefault="00B7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8A15DE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91B6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91B6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A46" w:rsidRDefault="00B73A46">
      <w:r>
        <w:separator/>
      </w:r>
    </w:p>
  </w:footnote>
  <w:footnote w:type="continuationSeparator" w:id="0">
    <w:p w:rsidR="00B73A46" w:rsidRDefault="00B73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AF09D4" w:rsidP="00AF09D4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AF09D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AF09D4" w:rsidP="00AF09D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</w:t>
          </w:r>
          <w:r w:rsidR="00285ED7">
            <w:rPr>
              <w:sz w:val="20"/>
              <w:lang w:val="pt-BR"/>
            </w:rPr>
            <w:t xml:space="preserve"> </w:t>
          </w:r>
          <w:r>
            <w:rPr>
              <w:sz w:val="20"/>
              <w:lang w:val="pt-BR"/>
            </w:rPr>
            <w:t>Procurar Obra</w:t>
          </w:r>
        </w:p>
      </w:tc>
      <w:tc>
        <w:tcPr>
          <w:tcW w:w="2369" w:type="dxa"/>
        </w:tcPr>
        <w:p w:rsidR="00AF09D4" w:rsidRDefault="00AF09D4" w:rsidP="00AF09D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12/04/2015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182EE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1EE37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CC10B94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0BD637A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9CB65B5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1483767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D4"/>
    <w:rsid w:val="000227E4"/>
    <w:rsid w:val="0018247B"/>
    <w:rsid w:val="00285ED7"/>
    <w:rsid w:val="003C6BB0"/>
    <w:rsid w:val="003F67A7"/>
    <w:rsid w:val="00796EDE"/>
    <w:rsid w:val="008A15DE"/>
    <w:rsid w:val="00A6639F"/>
    <w:rsid w:val="00A702FC"/>
    <w:rsid w:val="00AF09D4"/>
    <w:rsid w:val="00B30A0E"/>
    <w:rsid w:val="00B73A46"/>
    <w:rsid w:val="00B9279E"/>
    <w:rsid w:val="00D371A4"/>
    <w:rsid w:val="00F9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2E264-ECC8-45F9-A74D-C1DFFC3F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AF0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29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7</cp:revision>
  <cp:lastPrinted>2015-04-12T18:04:00Z</cp:lastPrinted>
  <dcterms:created xsi:type="dcterms:W3CDTF">2015-04-12T17:41:00Z</dcterms:created>
  <dcterms:modified xsi:type="dcterms:W3CDTF">2015-04-13T03:59:00Z</dcterms:modified>
</cp:coreProperties>
</file>