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1948A8">
      <w:pPr>
        <w:pStyle w:val="Ttulo"/>
        <w:rPr>
          <w:lang w:val="pt-BR"/>
        </w:rPr>
      </w:pPr>
      <w:r w:rsidRPr="001948A8">
        <w:rPr>
          <w:lang w:val="pt-BR"/>
        </w:rPr>
        <w:t>OnMuseum</w:t>
      </w:r>
      <w:r w:rsidR="00285ED7" w:rsidRPr="001948A8">
        <w:rPr>
          <w:lang w:val="pt-BR"/>
        </w:rPr>
        <w:br/>
        <w:t xml:space="preserve">Caso de Uso: </w:t>
      </w:r>
      <w:r w:rsidRPr="001948A8">
        <w:rPr>
          <w:lang w:val="pt-BR"/>
        </w:rPr>
        <w:t xml:space="preserve">Cadastrar </w:t>
      </w:r>
      <w:r w:rsidR="00A93BC2">
        <w:rPr>
          <w:lang w:val="pt-BR"/>
        </w:rPr>
        <w:t>Exposição</w:t>
      </w:r>
    </w:p>
    <w:p w:rsidR="00285ED7" w:rsidRPr="001948A8" w:rsidRDefault="00285ED7" w:rsidP="00C90AC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CD068E" w:rsidP="00C90AC9">
      <w:pPr>
        <w:pStyle w:val="Corpodetexto"/>
        <w:jc w:val="both"/>
        <w:rPr>
          <w:lang w:val="pt-BR"/>
        </w:rPr>
      </w:pPr>
      <w:r>
        <w:rPr>
          <w:lang w:val="pt-BR"/>
        </w:rPr>
        <w:t>Este caso de uso tem a finalidade de cadastrar as</w:t>
      </w:r>
      <w:r w:rsidR="001948A8" w:rsidRPr="001948A8">
        <w:rPr>
          <w:lang w:val="pt-BR"/>
        </w:rPr>
        <w:t xml:space="preserve"> informações básicas de um</w:t>
      </w:r>
      <w:r w:rsidR="000902B6">
        <w:rPr>
          <w:lang w:val="pt-BR"/>
        </w:rPr>
        <w:t>a</w:t>
      </w:r>
      <w:r w:rsidR="001948A8" w:rsidRPr="001948A8">
        <w:rPr>
          <w:lang w:val="pt-BR"/>
        </w:rPr>
        <w:t xml:space="preserve"> </w:t>
      </w:r>
      <w:r w:rsidR="00A93BC2">
        <w:rPr>
          <w:lang w:val="pt-BR"/>
        </w:rPr>
        <w:t>exposição</w:t>
      </w:r>
    </w:p>
    <w:p w:rsidR="00285ED7" w:rsidRPr="001948A8" w:rsidRDefault="00285ED7" w:rsidP="00C90AC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CD068E" w:rsidP="00C90AC9">
      <w:pPr>
        <w:pStyle w:val="Cabealho2"/>
        <w:jc w:val="both"/>
        <w:rPr>
          <w:lang w:val="pt-BR"/>
        </w:rPr>
      </w:pPr>
      <w:r>
        <w:rPr>
          <w:lang w:val="pt-BR"/>
        </w:rPr>
        <w:t>UsuarioWeb</w:t>
      </w:r>
    </w:p>
    <w:p w:rsidR="00285ED7" w:rsidRPr="001948A8" w:rsidRDefault="00285ED7" w:rsidP="00C90AC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1948A8" w:rsidP="00C90AC9">
      <w:pPr>
        <w:pStyle w:val="Corpodetexto"/>
        <w:jc w:val="both"/>
        <w:rPr>
          <w:lang w:val="pt-BR"/>
        </w:rPr>
      </w:pPr>
      <w:r>
        <w:rPr>
          <w:lang w:val="pt-BR"/>
        </w:rPr>
        <w:t>N/A</w:t>
      </w:r>
    </w:p>
    <w:p w:rsidR="00285ED7" w:rsidRPr="001948A8" w:rsidRDefault="00285ED7" w:rsidP="00C90AC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CD068E">
        <w:rPr>
          <w:lang w:val="pt-BR"/>
        </w:rPr>
        <w:t>UsuarioWeb</w:t>
      </w:r>
      <w:r w:rsidR="00CD068E" w:rsidRPr="001948A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0902B6">
        <w:rPr>
          <w:lang w:val="pt-BR"/>
        </w:rPr>
        <w:t xml:space="preserve"> nova </w:t>
      </w:r>
      <w:r w:rsidR="00A93BC2">
        <w:rPr>
          <w:lang w:val="pt-BR"/>
        </w:rPr>
        <w:t>exposição</w:t>
      </w:r>
      <w:r w:rsidR="001948A8">
        <w:rPr>
          <w:lang w:val="pt-BR"/>
        </w:rPr>
        <w:t>.</w:t>
      </w:r>
    </w:p>
    <w:p w:rsidR="00285ED7" w:rsidRPr="001948A8" w:rsidRDefault="001948A8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D068E">
        <w:rPr>
          <w:lang w:val="pt-BR"/>
        </w:rPr>
        <w:t>UsuarioWeb</w:t>
      </w:r>
      <w:r w:rsidR="00CD068E" w:rsidRPr="001948A8">
        <w:rPr>
          <w:lang w:val="pt-BR"/>
        </w:rPr>
        <w:t xml:space="preserve"> </w:t>
      </w:r>
      <w:r>
        <w:rPr>
          <w:lang w:val="pt-BR"/>
        </w:rPr>
        <w:t xml:space="preserve">preenche o </w:t>
      </w:r>
      <w:r w:rsidR="000902B6">
        <w:rPr>
          <w:lang w:val="pt-BR"/>
        </w:rPr>
        <w:t xml:space="preserve">formulário com as informações da </w:t>
      </w:r>
      <w:r w:rsidR="00A93BC2">
        <w:rPr>
          <w:lang w:val="pt-BR"/>
        </w:rPr>
        <w:t>exposição</w:t>
      </w:r>
      <w:r w:rsidR="00CD068E">
        <w:rPr>
          <w:lang w:val="pt-BR"/>
        </w:rPr>
        <w:t xml:space="preserve"> e clica em cadastrar</w:t>
      </w:r>
      <w:r>
        <w:rPr>
          <w:lang w:val="pt-BR"/>
        </w:rPr>
        <w:t>.</w:t>
      </w:r>
    </w:p>
    <w:p w:rsidR="001948A8" w:rsidRPr="000902B6" w:rsidRDefault="001948A8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0902B6">
        <w:rPr>
          <w:lang w:val="pt-BR"/>
        </w:rPr>
        <w:t xml:space="preserve">stema persiste as informações da </w:t>
      </w:r>
      <w:r w:rsidR="00A93BC2">
        <w:rPr>
          <w:lang w:val="pt-BR"/>
        </w:rPr>
        <w:t>exposição</w:t>
      </w:r>
      <w:r>
        <w:rPr>
          <w:lang w:val="pt-BR"/>
        </w:rPr>
        <w:t>.</w:t>
      </w:r>
    </w:p>
    <w:p w:rsidR="00285ED7" w:rsidRPr="001948A8" w:rsidRDefault="003C6BB0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C90AC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CA0C47" w:rsidRPr="001948A8" w:rsidRDefault="00CA0C47" w:rsidP="00CA0C47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CA0C47" w:rsidRPr="001948A8" w:rsidRDefault="00CA0C47" w:rsidP="00CA0C47">
      <w:pPr>
        <w:pStyle w:val="Corpodetexto"/>
        <w:jc w:val="both"/>
        <w:rPr>
          <w:lang w:val="pt-BR"/>
        </w:rPr>
      </w:pPr>
      <w:r>
        <w:rPr>
          <w:lang w:val="pt-BR"/>
        </w:rPr>
        <w:t>A qualquer momento</w:t>
      </w:r>
      <w:r>
        <w:rPr>
          <w:lang w:val="pt-BR"/>
        </w:rPr>
        <w:t xml:space="preserve"> o UsuarioWeb pode selecionar uma</w:t>
      </w:r>
      <w:r>
        <w:rPr>
          <w:lang w:val="pt-BR"/>
        </w:rPr>
        <w:t xml:space="preserve"> </w:t>
      </w:r>
      <w:r>
        <w:rPr>
          <w:lang w:val="pt-BR"/>
        </w:rPr>
        <w:t xml:space="preserve">exposição da </w:t>
      </w:r>
      <w:r>
        <w:rPr>
          <w:lang w:val="pt-BR"/>
        </w:rPr>
        <w:t>base para editar, então:</w:t>
      </w:r>
    </w:p>
    <w:p w:rsidR="00CA0C47" w:rsidRDefault="00CA0C47" w:rsidP="00CA0C4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o formulário com informações </w:t>
      </w:r>
      <w:r>
        <w:rPr>
          <w:lang w:val="pt-BR"/>
        </w:rPr>
        <w:t>da exposição</w:t>
      </w:r>
      <w:r w:rsidRPr="001948A8">
        <w:rPr>
          <w:lang w:val="pt-BR"/>
        </w:rPr>
        <w:t xml:space="preserve"> </w:t>
      </w:r>
      <w:r>
        <w:rPr>
          <w:lang w:val="pt-BR"/>
        </w:rPr>
        <w:t>a ser editada</w:t>
      </w:r>
      <w:r>
        <w:rPr>
          <w:lang w:val="pt-BR"/>
        </w:rPr>
        <w:t>.</w:t>
      </w:r>
    </w:p>
    <w:p w:rsidR="00CA0C47" w:rsidRDefault="00CA0C47" w:rsidP="00CA0C4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UsuarioWeb faz as alterações que desejar e clica em cadastrar.</w:t>
      </w:r>
    </w:p>
    <w:p w:rsidR="00CA0C47" w:rsidRPr="001948A8" w:rsidRDefault="00CA0C47" w:rsidP="00CA0C4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C90AC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C90AC9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C90AC9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1948A8" w:rsidRPr="006059DD" w:rsidRDefault="007601B8" w:rsidP="00C90AC9">
      <w:pPr>
        <w:pStyle w:val="Cabealho2"/>
        <w:jc w:val="both"/>
        <w:rPr>
          <w:lang w:val="pt-BR"/>
        </w:rPr>
      </w:pPr>
      <w:bookmarkStart w:id="0" w:name="_GoBack"/>
      <w:r>
        <w:rPr>
          <w:lang w:val="pt-BR"/>
        </w:rPr>
        <w:t>Cenário 2</w:t>
      </w:r>
    </w:p>
    <w:p w:rsidR="00CA0C47" w:rsidRDefault="00CA0C47" w:rsidP="00C90AC9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2 do Fluxo Principal</w:t>
      </w:r>
    </w:p>
    <w:p w:rsidR="00285ED7" w:rsidRPr="006059DD" w:rsidRDefault="006059DD" w:rsidP="00C90AC9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Fluxo Alternativo 1.</w:t>
      </w:r>
    </w:p>
    <w:bookmarkEnd w:id="0"/>
    <w:p w:rsidR="00285ED7" w:rsidRPr="001948A8" w:rsidRDefault="00285ED7" w:rsidP="00C90AC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CA0C47" w:rsidP="00C90AC9">
      <w:pPr>
        <w:pStyle w:val="Cabealho2"/>
        <w:jc w:val="both"/>
        <w:rPr>
          <w:lang w:val="pt-BR"/>
        </w:rPr>
      </w:pPr>
      <w:r>
        <w:rPr>
          <w:lang w:val="pt-BR"/>
        </w:rPr>
        <w:t>Nova exposição cadastrada</w:t>
      </w:r>
    </w:p>
    <w:p w:rsidR="006059DD" w:rsidRPr="006059DD" w:rsidRDefault="006059DD" w:rsidP="00C90AC9">
      <w:pPr>
        <w:jc w:val="both"/>
        <w:rPr>
          <w:lang w:val="pt-BR"/>
        </w:rPr>
      </w:pPr>
      <w:r>
        <w:rPr>
          <w:lang w:val="pt-BR"/>
        </w:rPr>
        <w:t>Ao final d</w:t>
      </w:r>
      <w:r w:rsidR="000902B6">
        <w:rPr>
          <w:lang w:val="pt-BR"/>
        </w:rPr>
        <w:t xml:space="preserve">a execução deste caso de uso, a </w:t>
      </w:r>
      <w:r w:rsidR="00A93BC2">
        <w:rPr>
          <w:lang w:val="pt-BR"/>
        </w:rPr>
        <w:t>exposição</w:t>
      </w:r>
      <w:r w:rsidR="000902B6">
        <w:rPr>
          <w:lang w:val="pt-BR"/>
        </w:rPr>
        <w:t xml:space="preserve"> será adicionada</w:t>
      </w:r>
      <w:r>
        <w:rPr>
          <w:lang w:val="pt-BR"/>
        </w:rPr>
        <w:t xml:space="preserve"> com sucesso ao OnMuseum</w:t>
      </w:r>
    </w:p>
    <w:p w:rsidR="00527B27" w:rsidRPr="00A23B04" w:rsidRDefault="00285ED7" w:rsidP="00A23B04">
      <w:pPr>
        <w:pStyle w:val="Cabealho1"/>
        <w:jc w:val="both"/>
        <w:rPr>
          <w:lang w:val="pt-BR"/>
        </w:rPr>
      </w:pPr>
      <w:r w:rsidRPr="001948A8">
        <w:rPr>
          <w:lang w:val="pt-BR"/>
        </w:rPr>
        <w:lastRenderedPageBreak/>
        <w:t>Requisitos Adicionais</w:t>
      </w:r>
      <w:r w:rsidR="00527B27"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6BFA754B" wp14:editId="0272A547">
            <wp:simplePos x="0" y="0"/>
            <wp:positionH relativeFrom="column">
              <wp:posOffset>85725</wp:posOffset>
            </wp:positionH>
            <wp:positionV relativeFrom="paragraph">
              <wp:posOffset>278765</wp:posOffset>
            </wp:positionV>
            <wp:extent cx="5486400" cy="4089400"/>
            <wp:effectExtent l="19050" t="19050" r="19050" b="25400"/>
            <wp:wrapTight wrapText="bothSides">
              <wp:wrapPolygon edited="0">
                <wp:start x="-75" y="-101"/>
                <wp:lineTo x="-75" y="21634"/>
                <wp:lineTo x="21600" y="21634"/>
                <wp:lineTo x="21600" y="-101"/>
                <wp:lineTo x="-75" y="-101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CadastrarExposiçã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9400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527B27" w:rsidRPr="006059DD" w:rsidRDefault="00527B27" w:rsidP="00527B27">
      <w:pPr>
        <w:pStyle w:val="Corpodetexto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654" w:rsidRDefault="00BD3654">
      <w:r>
        <w:separator/>
      </w:r>
    </w:p>
  </w:endnote>
  <w:endnote w:type="continuationSeparator" w:id="0">
    <w:p w:rsidR="00BD3654" w:rsidRDefault="00BD3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A0C47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CA0C47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654" w:rsidRDefault="00BD3654">
      <w:r>
        <w:separator/>
      </w:r>
    </w:p>
  </w:footnote>
  <w:footnote w:type="continuationSeparator" w:id="0">
    <w:p w:rsidR="00BD3654" w:rsidRDefault="00BD36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948A8" w:rsidP="001948A8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CD068E" w:rsidRDefault="00CA0C4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00.03</w:t>
          </w:r>
        </w:p>
      </w:tc>
    </w:tr>
    <w:tr w:rsidR="00285ED7">
      <w:tc>
        <w:tcPr>
          <w:tcW w:w="6379" w:type="dxa"/>
        </w:tcPr>
        <w:p w:rsidR="00285ED7" w:rsidRDefault="00285ED7" w:rsidP="00A93BC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A93BC2">
            <w:rPr>
              <w:sz w:val="20"/>
              <w:lang w:val="pt-BR"/>
            </w:rPr>
            <w:t>Exposição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CA0C4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CD068E">
            <w:rPr>
              <w:sz w:val="20"/>
              <w:lang w:val="pt-BR"/>
            </w:rPr>
            <w:t>1</w:t>
          </w:r>
          <w:r w:rsidR="00CA0C47">
            <w:rPr>
              <w:sz w:val="20"/>
              <w:lang w:val="pt-BR"/>
            </w:rPr>
            <w:t>8</w:t>
          </w:r>
          <w:r w:rsidR="001948A8">
            <w:rPr>
              <w:sz w:val="20"/>
              <w:lang w:val="pt-BR"/>
            </w:rPr>
            <w:t>/04/2015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902B6"/>
    <w:rsid w:val="001948A8"/>
    <w:rsid w:val="002637C7"/>
    <w:rsid w:val="00285ED7"/>
    <w:rsid w:val="003B12EB"/>
    <w:rsid w:val="003C6BB0"/>
    <w:rsid w:val="00494C06"/>
    <w:rsid w:val="00527B27"/>
    <w:rsid w:val="005A5D30"/>
    <w:rsid w:val="006059DD"/>
    <w:rsid w:val="00752B63"/>
    <w:rsid w:val="007601B8"/>
    <w:rsid w:val="007811DA"/>
    <w:rsid w:val="00933AB4"/>
    <w:rsid w:val="00A23B04"/>
    <w:rsid w:val="00A93BC2"/>
    <w:rsid w:val="00B9279E"/>
    <w:rsid w:val="00BD3654"/>
    <w:rsid w:val="00C90AC9"/>
    <w:rsid w:val="00CA0C47"/>
    <w:rsid w:val="00CD068E"/>
    <w:rsid w:val="00CE5F1B"/>
    <w:rsid w:val="00D17EB2"/>
    <w:rsid w:val="00FB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abealho2Carter">
    <w:name w:val="Cabeçalho 2 Caráter"/>
    <w:basedOn w:val="Tipodeletrapredefinidodopargrafo"/>
    <w:link w:val="Cabealho2"/>
    <w:rsid w:val="00CA0C47"/>
    <w:rPr>
      <w:rFonts w:ascii="Arial" w:hAnsi="Arial"/>
      <w:b/>
      <w:lang w:val="en-US" w:eastAsia="en-US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CA0C4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4F7E2-3DF5-4622-9B08-CEA55A604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14</TotalTime>
  <Pages>2</Pages>
  <Words>180</Words>
  <Characters>973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11</cp:revision>
  <cp:lastPrinted>2015-04-08T03:49:00Z</cp:lastPrinted>
  <dcterms:created xsi:type="dcterms:W3CDTF">2015-04-08T03:58:00Z</dcterms:created>
  <dcterms:modified xsi:type="dcterms:W3CDTF">2015-04-18T20:32:00Z</dcterms:modified>
</cp:coreProperties>
</file>