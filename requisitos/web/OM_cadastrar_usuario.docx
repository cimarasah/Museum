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 xml:space="preserve">Cadastrar </w:t>
      </w:r>
      <w:r w:rsidR="004342BA">
        <w:rPr>
          <w:lang w:val="pt-BR"/>
        </w:rPr>
        <w:t>Usuário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4F412E">
        <w:rPr>
          <w:lang w:val="pt-BR"/>
        </w:rPr>
        <w:t>usuário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710F84" w:rsidP="00A50BDC">
      <w:pPr>
        <w:pStyle w:val="Cabealho2"/>
        <w:jc w:val="both"/>
        <w:rPr>
          <w:lang w:val="pt-BR"/>
        </w:rPr>
      </w:pPr>
      <w:r>
        <w:rPr>
          <w:lang w:val="pt-BR"/>
        </w:rPr>
        <w:t>Usua</w:t>
      </w:r>
      <w:r w:rsidR="004342BA">
        <w:rPr>
          <w:lang w:val="pt-BR"/>
        </w:rPr>
        <w:t>rioWeb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227D59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Usuário não cadastrado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710F84">
        <w:rPr>
          <w:lang w:val="pt-BR"/>
        </w:rPr>
        <w:t>UsuarioWeb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4342BA">
        <w:rPr>
          <w:lang w:val="pt-BR"/>
        </w:rPr>
        <w:t>usuário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B3C0E">
        <w:rPr>
          <w:lang w:val="pt-BR"/>
        </w:rPr>
        <w:t>Usua</w:t>
      </w:r>
      <w:r w:rsidR="004342BA">
        <w:rPr>
          <w:lang w:val="pt-BR"/>
        </w:rPr>
        <w:t>rioWeb</w:t>
      </w:r>
      <w:r>
        <w:rPr>
          <w:lang w:val="pt-BR"/>
        </w:rPr>
        <w:t xml:space="preserve"> preenche o formul</w:t>
      </w:r>
      <w:r w:rsidR="004342BA">
        <w:rPr>
          <w:lang w:val="pt-BR"/>
        </w:rPr>
        <w:t xml:space="preserve">ário com as informações </w:t>
      </w:r>
      <w:r w:rsidR="003C498B">
        <w:rPr>
          <w:lang w:val="pt-BR"/>
        </w:rPr>
        <w:t>do usuário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persiste as informações do usuário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bookmarkStart w:id="0" w:name="_GoBack"/>
      <w:bookmarkEnd w:id="0"/>
      <w:r w:rsidR="003C498B">
        <w:rPr>
          <w:lang w:val="pt-BR"/>
        </w:rPr>
        <w:t xml:space="preserve"> UsuarioWeb pode selecionar um usuário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informações do usuário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UsuarioWeb 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Cabealh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4342BA">
        <w:rPr>
          <w:lang w:val="pt-BR"/>
        </w:rPr>
        <w:t>usuário</w:t>
      </w:r>
      <w:r>
        <w:rPr>
          <w:lang w:val="pt-BR"/>
        </w:rPr>
        <w:t xml:space="preserve"> será adicionado com sucesso ao OnMuseum</w:t>
      </w:r>
      <w:r w:rsidR="004342BA">
        <w:rPr>
          <w:lang w:val="pt-BR"/>
        </w:rPr>
        <w:t>.</w:t>
      </w:r>
    </w:p>
    <w:p w:rsidR="00285ED7" w:rsidRPr="001948A8" w:rsidRDefault="00285ED7" w:rsidP="00A50BDC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4100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Cadastr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CA4" w:rsidRDefault="009D7CA4">
      <w:r>
        <w:separator/>
      </w:r>
    </w:p>
  </w:endnote>
  <w:endnote w:type="continuationSeparator" w:id="0">
    <w:p w:rsidR="009D7CA4" w:rsidRDefault="009D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5583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A5583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CA4" w:rsidRDefault="009D7CA4">
      <w:r>
        <w:separator/>
      </w:r>
    </w:p>
  </w:footnote>
  <w:footnote w:type="continuationSeparator" w:id="0">
    <w:p w:rsidR="009D7CA4" w:rsidRDefault="009D7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3A558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3A5583">
            <w:rPr>
              <w:sz w:val="20"/>
              <w:lang w:val="pt-BR"/>
            </w:rPr>
            <w:t>17/05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75BC0"/>
    <w:rsid w:val="001948A8"/>
    <w:rsid w:val="001A6B47"/>
    <w:rsid w:val="00227D59"/>
    <w:rsid w:val="00285ED7"/>
    <w:rsid w:val="002D0655"/>
    <w:rsid w:val="00305784"/>
    <w:rsid w:val="003772FD"/>
    <w:rsid w:val="00392AE7"/>
    <w:rsid w:val="003A5197"/>
    <w:rsid w:val="003A5583"/>
    <w:rsid w:val="003C498B"/>
    <w:rsid w:val="003C6BB0"/>
    <w:rsid w:val="004342BA"/>
    <w:rsid w:val="004F412E"/>
    <w:rsid w:val="006059DD"/>
    <w:rsid w:val="0067412E"/>
    <w:rsid w:val="00710F84"/>
    <w:rsid w:val="00752B63"/>
    <w:rsid w:val="00933AB4"/>
    <w:rsid w:val="009D7CA4"/>
    <w:rsid w:val="00A50BDC"/>
    <w:rsid w:val="00B9279E"/>
    <w:rsid w:val="00BB3C0E"/>
    <w:rsid w:val="00D23E92"/>
    <w:rsid w:val="00DC15C6"/>
    <w:rsid w:val="00DE44C2"/>
    <w:rsid w:val="00F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17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17</cp:revision>
  <cp:lastPrinted>2015-04-08T03:49:00Z</cp:lastPrinted>
  <dcterms:created xsi:type="dcterms:W3CDTF">2015-04-09T02:09:00Z</dcterms:created>
  <dcterms:modified xsi:type="dcterms:W3CDTF">2015-05-17T03:57:00Z</dcterms:modified>
</cp:coreProperties>
</file>