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</w:t>
      </w:r>
      <w:r w:rsidR="004F6F92">
        <w:rPr>
          <w:lang w:val="pt-BR"/>
        </w:rPr>
        <w:t xml:space="preserve"> Tipo de</w:t>
      </w:r>
      <w:r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as </w:t>
      </w:r>
      <w:r w:rsidR="001948A8" w:rsidRPr="001948A8">
        <w:rPr>
          <w:lang w:val="pt-BR"/>
        </w:rPr>
        <w:t>informações básicas de um</w:t>
      </w:r>
      <w:r w:rsidR="004F6F92">
        <w:rPr>
          <w:lang w:val="pt-BR"/>
        </w:rPr>
        <w:t xml:space="preserve"> tipo de</w:t>
      </w:r>
      <w:r w:rsidR="001948A8" w:rsidRPr="001948A8">
        <w:rPr>
          <w:lang w:val="pt-BR"/>
        </w:rPr>
        <w:t xml:space="preserve"> </w:t>
      </w:r>
      <w:r w:rsidR="000902B6">
        <w:rPr>
          <w:lang w:val="pt-BR"/>
        </w:rPr>
        <w:t>obra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D714C8" w:rsidP="009B7AAA">
      <w:pPr>
        <w:pStyle w:val="Ttulo2"/>
        <w:jc w:val="both"/>
        <w:rPr>
          <w:lang w:val="pt-BR"/>
        </w:rPr>
      </w:pPr>
      <w:r>
        <w:rPr>
          <w:lang w:val="pt-BR"/>
        </w:rPr>
        <w:t>UsuarioWeb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D714C8">
        <w:rPr>
          <w:lang w:val="pt-BR"/>
        </w:rPr>
        <w:t xml:space="preserve">UsuarioWeb </w:t>
      </w:r>
      <w:r w:rsidR="001948A8">
        <w:rPr>
          <w:lang w:val="pt-BR"/>
        </w:rPr>
        <w:t>abre a opção de cadastrar</w:t>
      </w:r>
      <w:r w:rsidR="004F6F92">
        <w:rPr>
          <w:lang w:val="pt-BR"/>
        </w:rPr>
        <w:t xml:space="preserve"> novo tipo de</w:t>
      </w:r>
      <w:r w:rsidR="000902B6">
        <w:rPr>
          <w:lang w:val="pt-BR"/>
        </w:rPr>
        <w:t xml:space="preserve"> obra</w:t>
      </w:r>
      <w:r w:rsidR="001948A8"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F6F92">
        <w:rPr>
          <w:lang w:val="pt-BR"/>
        </w:rPr>
        <w:t>UsuarioWeb</w:t>
      </w:r>
      <w:r>
        <w:rPr>
          <w:lang w:val="pt-BR"/>
        </w:rPr>
        <w:t xml:space="preserve"> preenche o </w:t>
      </w:r>
      <w:r w:rsidR="004F6F92">
        <w:rPr>
          <w:lang w:val="pt-BR"/>
        </w:rPr>
        <w:t>formulário com as informações do tipo de</w:t>
      </w:r>
      <w:r w:rsidR="000902B6">
        <w:rPr>
          <w:lang w:val="pt-BR"/>
        </w:rPr>
        <w:t xml:space="preserve"> obra</w:t>
      </w:r>
      <w:r w:rsidR="00D714C8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0902B6">
        <w:rPr>
          <w:lang w:val="pt-BR"/>
        </w:rPr>
        <w:t>stema persiste as informações d</w:t>
      </w:r>
      <w:r w:rsidR="00012400">
        <w:rPr>
          <w:lang w:val="pt-BR"/>
        </w:rPr>
        <w:t>o tipo de</w:t>
      </w:r>
      <w:r w:rsidR="000902B6">
        <w:rPr>
          <w:lang w:val="pt-BR"/>
        </w:rPr>
        <w:t xml:space="preserve"> obra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4F6F92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UsuarioWeb pode selecionar um tipo de obra da base para editar, então:</w:t>
      </w:r>
    </w:p>
    <w:p w:rsidR="004F6F92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tipo de obra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285ED7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4F6F92" w:rsidRPr="001948A8" w:rsidRDefault="004F6F92" w:rsidP="009B7AA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D714C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2</w:t>
      </w:r>
    </w:p>
    <w:p w:rsidR="004F6F92" w:rsidRDefault="004F6F92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principal.</w:t>
      </w:r>
    </w:p>
    <w:p w:rsidR="00285ED7" w:rsidRPr="006059DD" w:rsidRDefault="006059DD" w:rsidP="009B7AAA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F6F92">
        <w:rPr>
          <w:lang w:val="pt-BR"/>
        </w:rPr>
        <w:t>tipo de obra cadastrado</w:t>
      </w:r>
    </w:p>
    <w:p w:rsidR="006059DD" w:rsidRP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4F6F92">
        <w:rPr>
          <w:lang w:val="pt-BR"/>
        </w:rPr>
        <w:t>o tipo de</w:t>
      </w:r>
      <w:r w:rsidR="000902B6">
        <w:rPr>
          <w:lang w:val="pt-BR"/>
        </w:rPr>
        <w:t xml:space="preserve"> obra será adicionada</w:t>
      </w:r>
      <w:r>
        <w:rPr>
          <w:lang w:val="pt-BR"/>
        </w:rPr>
        <w:t xml:space="preserve"> com sucesso ao OnMuseum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285ED7" w:rsidRPr="001948A8" w:rsidRDefault="00B276AA" w:rsidP="001948A8">
      <w:pPr>
        <w:jc w:val="both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486400" cy="3018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29C" w:rsidRDefault="0015129C">
      <w:r>
        <w:separator/>
      </w:r>
    </w:p>
  </w:endnote>
  <w:endnote w:type="continuationSeparator" w:id="0">
    <w:p w:rsidR="0015129C" w:rsidRDefault="0015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276A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276A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29C" w:rsidRDefault="0015129C">
      <w:r>
        <w:separator/>
      </w:r>
    </w:p>
  </w:footnote>
  <w:footnote w:type="continuationSeparator" w:id="0">
    <w:p w:rsidR="0015129C" w:rsidRDefault="00151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4F6F92" w:rsidRDefault="004F6F9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F6F92">
            <w:rPr>
              <w:sz w:val="20"/>
              <w:lang w:val="pt-BR"/>
            </w:rPr>
            <w:t xml:space="preserve">Tipo de </w:t>
          </w:r>
          <w:r w:rsidR="002637C7">
            <w:rPr>
              <w:sz w:val="20"/>
              <w:lang w:val="pt-BR"/>
            </w:rPr>
            <w:t>Obra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9F107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D714C8">
            <w:rPr>
              <w:sz w:val="20"/>
              <w:lang w:val="pt-BR"/>
            </w:rPr>
            <w:t>1</w:t>
          </w:r>
          <w:r w:rsidR="004F6F92">
            <w:rPr>
              <w:sz w:val="20"/>
              <w:lang w:val="pt-BR"/>
            </w:rPr>
            <w:t>8/04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2400"/>
    <w:rsid w:val="000902B6"/>
    <w:rsid w:val="0015129C"/>
    <w:rsid w:val="001948A8"/>
    <w:rsid w:val="002637C7"/>
    <w:rsid w:val="00285ED7"/>
    <w:rsid w:val="00353488"/>
    <w:rsid w:val="003C6BB0"/>
    <w:rsid w:val="00443747"/>
    <w:rsid w:val="004F6F92"/>
    <w:rsid w:val="006059DD"/>
    <w:rsid w:val="006218FD"/>
    <w:rsid w:val="006B6315"/>
    <w:rsid w:val="006E2EA9"/>
    <w:rsid w:val="00752B63"/>
    <w:rsid w:val="007B273F"/>
    <w:rsid w:val="00871794"/>
    <w:rsid w:val="00933AB4"/>
    <w:rsid w:val="009759BC"/>
    <w:rsid w:val="009B7AAA"/>
    <w:rsid w:val="009F1070"/>
    <w:rsid w:val="00A73618"/>
    <w:rsid w:val="00B276AA"/>
    <w:rsid w:val="00B475A6"/>
    <w:rsid w:val="00B9279E"/>
    <w:rsid w:val="00BB51BF"/>
    <w:rsid w:val="00D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A548-D94B-40FA-9241-3E3060AE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49</TotalTime>
  <Pages>2</Pages>
  <Words>184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Cimara Sá</cp:lastModifiedBy>
  <cp:revision>15</cp:revision>
  <cp:lastPrinted>2015-04-08T03:49:00Z</cp:lastPrinted>
  <dcterms:created xsi:type="dcterms:W3CDTF">2015-04-08T03:56:00Z</dcterms:created>
  <dcterms:modified xsi:type="dcterms:W3CDTF">2015-04-20T20:36:00Z</dcterms:modified>
</cp:coreProperties>
</file>