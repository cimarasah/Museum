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Pr="0024183A" w:rsidRDefault="00317164">
      <w:pPr>
        <w:pStyle w:val="Ttulo"/>
      </w:pPr>
      <w:r w:rsidRPr="0024183A">
        <w:fldChar w:fldCharType="begin"/>
      </w:r>
      <w:r w:rsidRPr="0024183A">
        <w:instrText xml:space="preserve"> SUBJECT  \* MERGEFORMAT </w:instrText>
      </w:r>
      <w:r w:rsidRPr="0024183A">
        <w:fldChar w:fldCharType="separate"/>
      </w:r>
      <w:proofErr w:type="spellStart"/>
      <w:r w:rsidR="008B707D" w:rsidRPr="0024183A">
        <w:t>OnMuseum</w:t>
      </w:r>
      <w:proofErr w:type="spellEnd"/>
      <w:r w:rsidRPr="0024183A">
        <w:fldChar w:fldCharType="end"/>
      </w:r>
    </w:p>
    <w:p w:rsidR="00317164" w:rsidRPr="0024183A" w:rsidRDefault="00317164">
      <w:pPr>
        <w:pStyle w:val="Ttulo"/>
        <w:rPr>
          <w:lang w:val="pt-BR"/>
        </w:rPr>
      </w:pPr>
      <w:r w:rsidRPr="0024183A">
        <w:rPr>
          <w:lang w:val="pt-BR"/>
        </w:rPr>
        <w:t>Visão do Sistema</w:t>
      </w:r>
    </w:p>
    <w:p w:rsidR="00317164" w:rsidRDefault="00317164">
      <w:pPr>
        <w:pStyle w:val="Cabealh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24183A">
        <w:rPr>
          <w:lang w:val="pt-BR"/>
        </w:rPr>
        <w:t>Introdu</w:t>
      </w:r>
      <w:bookmarkEnd w:id="0"/>
      <w:bookmarkEnd w:id="1"/>
      <w:bookmarkEnd w:id="2"/>
      <w:bookmarkEnd w:id="3"/>
      <w:r w:rsidRPr="0024183A">
        <w:rPr>
          <w:lang w:val="pt-BR"/>
        </w:rPr>
        <w:t>ção</w:t>
      </w:r>
    </w:p>
    <w:p w:rsidR="00771079" w:rsidRPr="00771079" w:rsidRDefault="00771079" w:rsidP="00771079">
      <w:pPr>
        <w:ind w:left="720"/>
        <w:rPr>
          <w:lang w:val="pt-BR"/>
        </w:rPr>
      </w:pPr>
      <w:r w:rsidRPr="00771079">
        <w:rPr>
          <w:lang w:val="pt-BR"/>
        </w:rPr>
        <w:t xml:space="preserve">Esse documento é uma visão do escopo geral do sistema </w:t>
      </w:r>
      <w:r>
        <w:rPr>
          <w:lang w:val="pt-BR"/>
        </w:rPr>
        <w:t>OnMuseum</w:t>
      </w:r>
      <w:r w:rsidRPr="00771079">
        <w:rPr>
          <w:lang w:val="pt-BR"/>
        </w:rPr>
        <w:t>, uma ferramenta para</w:t>
      </w:r>
      <w:r>
        <w:rPr>
          <w:lang w:val="pt-BR"/>
        </w:rPr>
        <w:t xml:space="preserve"> facilitar a vida de um visitante a uma exposição de arte.</w:t>
      </w:r>
    </w:p>
    <w:p w:rsidR="00771079" w:rsidRPr="00771079" w:rsidRDefault="00771079" w:rsidP="00771079">
      <w:pPr>
        <w:rPr>
          <w:lang w:val="pt-BR"/>
        </w:rPr>
      </w:pPr>
    </w:p>
    <w:bookmarkEnd w:id="4"/>
    <w:bookmarkEnd w:id="5"/>
    <w:p w:rsidR="00317164" w:rsidRPr="006137FC" w:rsidRDefault="00317164" w:rsidP="006137FC">
      <w:pPr>
        <w:pStyle w:val="Cabealho1"/>
        <w:rPr>
          <w:lang w:val="pt-BR"/>
        </w:rPr>
      </w:pPr>
      <w:r w:rsidRPr="0024183A">
        <w:rPr>
          <w:lang w:val="pt-BR"/>
        </w:rPr>
        <w:t>Posicionamento do Produto</w:t>
      </w:r>
    </w:p>
    <w:p w:rsidR="00317164" w:rsidRPr="0024183A" w:rsidRDefault="00317164" w:rsidP="008B707D">
      <w:pPr>
        <w:pStyle w:val="Cabealho2"/>
        <w:rPr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 w:rsidRPr="0024183A">
        <w:rPr>
          <w:lang w:val="pt-BR"/>
        </w:rPr>
        <w:t>Levantamento de Problemas</w:t>
      </w:r>
      <w:bookmarkEnd w:id="6"/>
      <w:bookmarkEnd w:id="7"/>
      <w:bookmarkEnd w:id="8"/>
      <w:bookmarkEnd w:id="9"/>
    </w:p>
    <w:p w:rsidR="00B42E2A" w:rsidRPr="0024183A" w:rsidRDefault="00B42E2A" w:rsidP="00B42E2A">
      <w:pPr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17164" w:rsidRPr="00DB6BF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661AA" w:rsidP="0024183A">
            <w:pPr>
              <w:pStyle w:val="InfoBlue"/>
            </w:pPr>
            <w:r w:rsidRPr="0024183A">
              <w:t>Falta de interesse por obras de arte, devido ao pouco ou nenhum conhecimento da área.</w:t>
            </w:r>
          </w:p>
        </w:tc>
      </w:tr>
      <w:tr w:rsidR="00317164" w:rsidRPr="00DB6BF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B42E2A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A</w:t>
            </w:r>
            <w:r w:rsidR="00317164" w:rsidRPr="0024183A">
              <w:rPr>
                <w:lang w:val="pt-BR"/>
              </w:rPr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661AA" w:rsidP="0024183A">
            <w:pPr>
              <w:pStyle w:val="InfoBlue"/>
            </w:pPr>
            <w:r w:rsidRPr="0024183A">
              <w:t>Visitantes, Expositores e Curadores de Exposições de Obras de Arte em geral.</w:t>
            </w:r>
          </w:p>
        </w:tc>
      </w:tr>
      <w:tr w:rsidR="00317164" w:rsidRPr="00DB6BF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cujo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661AA" w:rsidP="0024183A">
            <w:pPr>
              <w:pStyle w:val="InfoBlue"/>
            </w:pPr>
            <w:r w:rsidRPr="0024183A">
              <w:t>Uma demanda de visita aquém da capacidade do local.</w:t>
            </w:r>
          </w:p>
        </w:tc>
      </w:tr>
      <w:tr w:rsidR="00317164" w:rsidRPr="00DB6BF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uma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B707D" w:rsidP="0024183A">
            <w:pPr>
              <w:pStyle w:val="InfoBlue"/>
            </w:pPr>
            <w:r w:rsidRPr="0024183A">
              <w:t xml:space="preserve">Disponibilizar </w:t>
            </w:r>
            <w:r w:rsidR="002E62F8" w:rsidRPr="0024183A">
              <w:t xml:space="preserve">aos </w:t>
            </w:r>
            <w:r w:rsidRPr="0024183A">
              <w:t>visi</w:t>
            </w:r>
            <w:r w:rsidR="008661AA" w:rsidRPr="0024183A">
              <w:t>tantes de forma dinâmica acesso aos conteúdos da exposição.</w:t>
            </w:r>
          </w:p>
        </w:tc>
      </w:tr>
    </w:tbl>
    <w:p w:rsidR="00317164" w:rsidRPr="0024183A" w:rsidRDefault="00317164">
      <w:pPr>
        <w:pStyle w:val="Cabealho2"/>
        <w:rPr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 w:rsidRPr="0024183A">
        <w:rPr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p w:rsidR="00317164" w:rsidRPr="0024183A" w:rsidRDefault="00317164" w:rsidP="0024183A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17164" w:rsidRPr="00DB6BFE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B707D" w:rsidP="0024183A">
            <w:pPr>
              <w:pStyle w:val="InfoBlue"/>
            </w:pPr>
            <w:r w:rsidRPr="0024183A">
              <w:t>Pessoas que estão visitando uma galeria de arte ou museu</w:t>
            </w:r>
            <w:r w:rsidR="008661AA" w:rsidRPr="0024183A">
              <w:t>,</w:t>
            </w:r>
          </w:p>
        </w:tc>
      </w:tr>
      <w:tr w:rsidR="00317164" w:rsidRPr="00DB6BF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E34A2B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Os quais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E34A2B" w:rsidP="0024183A">
            <w:pPr>
              <w:pStyle w:val="InfoBlue"/>
            </w:pPr>
            <w:r w:rsidRPr="0024183A">
              <w:t>Visualizam as descriçõe</w:t>
            </w:r>
            <w:r w:rsidR="008661AA" w:rsidRPr="0024183A">
              <w:t>s das obras em material impresso ou muitas vezes nem visualizam,</w:t>
            </w:r>
          </w:p>
        </w:tc>
      </w:tr>
      <w:tr w:rsidR="00317164" w:rsidRPr="002418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8B707D" w:rsidP="008B707D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O OnMuseum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317164" w:rsidP="0024183A">
            <w:pPr>
              <w:pStyle w:val="InfoBlue"/>
            </w:pPr>
            <w:r w:rsidRPr="0024183A">
              <w:t xml:space="preserve"> </w:t>
            </w:r>
            <w:r w:rsidR="008B707D" w:rsidRPr="0024183A">
              <w:t>É</w:t>
            </w:r>
            <w:r w:rsidR="0042293A" w:rsidRPr="0024183A">
              <w:t xml:space="preserve"> um</w:t>
            </w:r>
            <w:r w:rsidR="008B707D" w:rsidRPr="0024183A">
              <w:t xml:space="preserve"> aplicativo móvel</w:t>
            </w:r>
            <w:r w:rsidR="008661AA" w:rsidRPr="0024183A">
              <w:t>,</w:t>
            </w:r>
          </w:p>
        </w:tc>
      </w:tr>
      <w:tr w:rsidR="00317164" w:rsidRPr="00DB6BF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8661AA" w:rsidP="0024183A">
            <w:pPr>
              <w:pStyle w:val="InfoBlue"/>
            </w:pPr>
            <w:r w:rsidRPr="0024183A">
              <w:t>Detalha obras de a</w:t>
            </w:r>
            <w:r w:rsidR="00B42E2A" w:rsidRPr="0024183A">
              <w:t>rte para que qualquer um possa melhor compreende-la</w:t>
            </w:r>
            <w:r w:rsidRPr="0024183A">
              <w:t>,</w:t>
            </w:r>
          </w:p>
        </w:tc>
      </w:tr>
      <w:tr w:rsidR="00317164" w:rsidRPr="0024183A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keepNext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24183A" w:rsidRDefault="002E62F8" w:rsidP="0024183A">
            <w:pPr>
              <w:pStyle w:val="InfoBlue"/>
            </w:pPr>
            <w:r w:rsidRPr="0024183A">
              <w:t xml:space="preserve">Google Open </w:t>
            </w:r>
            <w:r w:rsidRPr="0024183A">
              <w:rPr>
                <w:lang w:val="en-US"/>
              </w:rPr>
              <w:t>Gallery</w:t>
            </w:r>
            <w:r w:rsidR="008661AA" w:rsidRPr="0024183A">
              <w:t>,</w:t>
            </w:r>
          </w:p>
        </w:tc>
      </w:tr>
      <w:tr w:rsidR="00317164" w:rsidRPr="00DB6BF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24183A" w:rsidRDefault="00317164">
            <w:pPr>
              <w:pStyle w:val="Corpodetexto"/>
              <w:ind w:left="72"/>
              <w:rPr>
                <w:lang w:val="pt-BR"/>
              </w:rPr>
            </w:pPr>
            <w:r w:rsidRPr="0024183A">
              <w:rPr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24183A" w:rsidRDefault="002E62F8" w:rsidP="0024183A">
            <w:pPr>
              <w:pStyle w:val="InfoBlue"/>
            </w:pPr>
            <w:r w:rsidRPr="0024183A">
              <w:t>Não tem por objetivo criar uma</w:t>
            </w:r>
            <w:r w:rsidR="008661AA" w:rsidRPr="0024183A">
              <w:t xml:space="preserve"> exposição online, e sim ajudar um visitante</w:t>
            </w:r>
            <w:r w:rsidRPr="0024183A">
              <w:t xml:space="preserve"> a melhor compreender uma que</w:t>
            </w:r>
            <w:r w:rsidR="008661AA" w:rsidRPr="0024183A">
              <w:t xml:space="preserve"> em ele </w:t>
            </w:r>
            <w:r w:rsidRPr="0024183A">
              <w:t xml:space="preserve">estiver </w:t>
            </w:r>
            <w:r w:rsidR="008661AA" w:rsidRPr="0024183A">
              <w:t>presencialmente.</w:t>
            </w:r>
          </w:p>
        </w:tc>
      </w:tr>
    </w:tbl>
    <w:p w:rsidR="00317164" w:rsidRPr="0024183A" w:rsidRDefault="00317164">
      <w:pPr>
        <w:pStyle w:val="Cabealho1"/>
        <w:rPr>
          <w:lang w:val="pt-BR"/>
        </w:rPr>
      </w:pPr>
      <w:bookmarkStart w:id="16" w:name="_Toc436203381"/>
      <w:r w:rsidRPr="0024183A">
        <w:rPr>
          <w:lang w:val="pt-BR"/>
        </w:rPr>
        <w:t xml:space="preserve">Descrição dos </w:t>
      </w:r>
      <w:r w:rsidRPr="0024183A">
        <w:t>Stakeholders</w:t>
      </w:r>
    </w:p>
    <w:p w:rsidR="00317164" w:rsidRPr="0024183A" w:rsidRDefault="00317164">
      <w:pPr>
        <w:pStyle w:val="Cabealho2"/>
        <w:rPr>
          <w:lang w:val="pt-BR"/>
        </w:rPr>
      </w:pPr>
      <w:r w:rsidRPr="0024183A">
        <w:rPr>
          <w:lang w:val="pt-BR"/>
        </w:rPr>
        <w:t>Resumo</w:t>
      </w:r>
    </w:p>
    <w:p w:rsidR="00317164" w:rsidRPr="0024183A" w:rsidRDefault="00317164" w:rsidP="0024183A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317164" w:rsidRPr="0024183A">
        <w:trPr>
          <w:tblHeader/>
        </w:trPr>
        <w:tc>
          <w:tcPr>
            <w:tcW w:w="1890" w:type="dxa"/>
          </w:tcPr>
          <w:p w:rsidR="00317164" w:rsidRPr="0024183A" w:rsidRDefault="00317164">
            <w:pPr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Nome</w:t>
            </w:r>
          </w:p>
        </w:tc>
        <w:tc>
          <w:tcPr>
            <w:tcW w:w="2610" w:type="dxa"/>
          </w:tcPr>
          <w:p w:rsidR="00317164" w:rsidRPr="0024183A" w:rsidRDefault="00317164">
            <w:pPr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317164" w:rsidRPr="0024183A" w:rsidRDefault="00317164">
            <w:pPr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Responsabilidades</w:t>
            </w:r>
          </w:p>
        </w:tc>
      </w:tr>
      <w:tr w:rsidR="00317164" w:rsidRPr="0024183A">
        <w:tc>
          <w:tcPr>
            <w:tcW w:w="1890" w:type="dxa"/>
          </w:tcPr>
          <w:p w:rsidR="00317164" w:rsidRPr="0024183A" w:rsidRDefault="00E34A2B" w:rsidP="0024183A">
            <w:pPr>
              <w:pStyle w:val="InfoBlue"/>
            </w:pPr>
            <w:r w:rsidRPr="0024183A">
              <w:t>Equipe do Projeto</w:t>
            </w:r>
          </w:p>
        </w:tc>
        <w:tc>
          <w:tcPr>
            <w:tcW w:w="2610" w:type="dxa"/>
          </w:tcPr>
          <w:p w:rsidR="00317164" w:rsidRPr="0024183A" w:rsidRDefault="00C6631E" w:rsidP="0024183A">
            <w:pPr>
              <w:pStyle w:val="InfoBlue"/>
            </w:pPr>
            <w:r w:rsidRPr="0024183A">
              <w:t>Pessoas envolvidas no desenvolvimento da solução</w:t>
            </w:r>
          </w:p>
        </w:tc>
        <w:tc>
          <w:tcPr>
            <w:tcW w:w="3960" w:type="dxa"/>
          </w:tcPr>
          <w:p w:rsidR="0024183A" w:rsidRPr="00AF6504" w:rsidRDefault="00AF6504" w:rsidP="00AF6504">
            <w:pPr>
              <w:pStyle w:val="InfoBlue"/>
            </w:pPr>
            <w:r w:rsidRPr="00AF6504">
              <w:t>Planejar, e</w:t>
            </w:r>
            <w:r w:rsidR="0024183A" w:rsidRPr="00AF6504">
              <w:t>xecutar e controlar o desenvolvimento da solução</w:t>
            </w:r>
          </w:p>
          <w:p w:rsidR="00317164" w:rsidRPr="0024183A" w:rsidRDefault="0024183A" w:rsidP="0024183A">
            <w:pPr>
              <w:pStyle w:val="InfoBlue"/>
            </w:pPr>
            <w:r w:rsidRPr="00AF6504">
              <w:t>Apresentar a solução</w:t>
            </w:r>
          </w:p>
        </w:tc>
      </w:tr>
      <w:tr w:rsidR="00B42E2A" w:rsidRPr="00DB6BFE">
        <w:tc>
          <w:tcPr>
            <w:tcW w:w="1890" w:type="dxa"/>
          </w:tcPr>
          <w:p w:rsidR="00B42E2A" w:rsidRPr="0024183A" w:rsidRDefault="00C6631E" w:rsidP="0024183A">
            <w:pPr>
              <w:pStyle w:val="InfoBlue"/>
            </w:pPr>
            <w:r w:rsidRPr="0024183A">
              <w:t>Professor Jarley Nóbrega</w:t>
            </w:r>
          </w:p>
        </w:tc>
        <w:tc>
          <w:tcPr>
            <w:tcW w:w="2610" w:type="dxa"/>
          </w:tcPr>
          <w:p w:rsidR="00B42E2A" w:rsidRPr="0024183A" w:rsidRDefault="00C6631E" w:rsidP="00AF6504">
            <w:pPr>
              <w:pStyle w:val="InfoBlue"/>
            </w:pPr>
            <w:r w:rsidRPr="0024183A">
              <w:t xml:space="preserve">Pessoa </w:t>
            </w:r>
            <w:r w:rsidR="00AF6504">
              <w:t>responsável pela aprovação da solução</w:t>
            </w:r>
          </w:p>
        </w:tc>
        <w:tc>
          <w:tcPr>
            <w:tcW w:w="3960" w:type="dxa"/>
          </w:tcPr>
          <w:p w:rsidR="00B42E2A" w:rsidRPr="0024183A" w:rsidRDefault="00AF6504" w:rsidP="0024183A">
            <w:pPr>
              <w:pStyle w:val="InfoBlue"/>
            </w:pPr>
            <w:r>
              <w:t>Homologar e avaliar a solução</w:t>
            </w:r>
          </w:p>
        </w:tc>
      </w:tr>
    </w:tbl>
    <w:p w:rsidR="00317164" w:rsidRPr="0024183A" w:rsidRDefault="00317164">
      <w:pPr>
        <w:pStyle w:val="Corpodetexto"/>
        <w:rPr>
          <w:lang w:val="pt-BR"/>
        </w:rPr>
      </w:pPr>
    </w:p>
    <w:p w:rsidR="00317164" w:rsidRDefault="00317164">
      <w:pPr>
        <w:pStyle w:val="Cabealho2"/>
        <w:rPr>
          <w:lang w:val="pt-BR"/>
        </w:rPr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 w:rsidRPr="0024183A">
        <w:rPr>
          <w:lang w:val="pt-BR"/>
        </w:rPr>
        <w:lastRenderedPageBreak/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771079" w:rsidRPr="00771079" w:rsidRDefault="00771079" w:rsidP="00771079">
      <w:pPr>
        <w:rPr>
          <w:lang w:val="pt-BR"/>
        </w:rPr>
      </w:pPr>
    </w:p>
    <w:p w:rsidR="00C6631E" w:rsidRDefault="00C6631E" w:rsidP="0024183A">
      <w:pPr>
        <w:pStyle w:val="InfoBlue"/>
      </w:pPr>
      <w:r w:rsidRPr="0024183A">
        <w:tab/>
      </w:r>
      <w:r w:rsidR="00C22AF3" w:rsidRPr="0024183A">
        <w:t xml:space="preserve">O </w:t>
      </w:r>
      <w:r w:rsidRPr="0024183A">
        <w:t xml:space="preserve">Usuário do OnMuseum necessitará de um aparelho celular com o sistema operacional </w:t>
      </w:r>
      <w:r w:rsidR="0024183A" w:rsidRPr="0024183A">
        <w:t>Androi</w:t>
      </w:r>
      <w:r w:rsidR="006137FC">
        <w:t>d</w:t>
      </w:r>
      <w:r w:rsidR="00AD737D" w:rsidRPr="0024183A">
        <w:t xml:space="preserve"> e estar presencialmente em uma exposição; esta que para dispo</w:t>
      </w:r>
      <w:r w:rsidRPr="0024183A">
        <w:t>nibilizar a solução deverá prover uma conexão Wi-Fi para internet, sendo esta aberta (sem senha) ou com senha exposta aos visitantes; Também deverá ficar exposto ao lado das obras um QR Code</w:t>
      </w:r>
      <w:r w:rsidR="00AD737D" w:rsidRPr="0024183A">
        <w:t xml:space="preserve"> que o usuário utilizará pelo aplicativo</w:t>
      </w:r>
      <w:r w:rsidR="00771079">
        <w:t>.</w:t>
      </w:r>
    </w:p>
    <w:p w:rsidR="00771079" w:rsidRPr="00771079" w:rsidRDefault="00771079" w:rsidP="00771079">
      <w:pPr>
        <w:pStyle w:val="Corpodetexto"/>
        <w:rPr>
          <w:lang w:val="pt-BR"/>
        </w:rPr>
      </w:pPr>
    </w:p>
    <w:p w:rsidR="00317164" w:rsidRPr="0024183A" w:rsidRDefault="00317164">
      <w:pPr>
        <w:pStyle w:val="Cabealho1"/>
        <w:rPr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 w:rsidRPr="0024183A">
        <w:rPr>
          <w:lang w:val="pt-BR"/>
        </w:rPr>
        <w:t>Visão Geral do Produto</w:t>
      </w:r>
      <w:bookmarkEnd w:id="25"/>
      <w:bookmarkEnd w:id="26"/>
      <w:bookmarkEnd w:id="27"/>
      <w:bookmarkEnd w:id="28"/>
    </w:p>
    <w:p w:rsidR="00317164" w:rsidRDefault="00317164" w:rsidP="0024183A">
      <w:pPr>
        <w:pStyle w:val="Cabealho2"/>
        <w:rPr>
          <w:lang w:val="pt-BR"/>
        </w:rPr>
      </w:pPr>
      <w:bookmarkStart w:id="29" w:name="_Toc452813588"/>
      <w:bookmarkStart w:id="30" w:name="_Toc512930913"/>
      <w:bookmarkStart w:id="31" w:name="_Toc20715763"/>
      <w:r w:rsidRPr="0024183A">
        <w:rPr>
          <w:lang w:val="pt-BR"/>
        </w:rPr>
        <w:t>Necessidades e Características</w:t>
      </w:r>
      <w:bookmarkEnd w:id="29"/>
      <w:bookmarkEnd w:id="30"/>
      <w:bookmarkEnd w:id="31"/>
    </w:p>
    <w:p w:rsidR="0024183A" w:rsidRPr="0024183A" w:rsidRDefault="0024183A" w:rsidP="0024183A">
      <w:pPr>
        <w:rPr>
          <w:lang w:val="pt-BR"/>
        </w:rPr>
      </w:pPr>
    </w:p>
    <w:tbl>
      <w:tblPr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943"/>
        <w:gridCol w:w="1276"/>
        <w:gridCol w:w="4253"/>
        <w:gridCol w:w="1134"/>
      </w:tblGrid>
      <w:tr w:rsidR="00317164" w:rsidRPr="0024183A" w:rsidTr="00AF6504">
        <w:tc>
          <w:tcPr>
            <w:tcW w:w="2943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Necessidade</w:t>
            </w:r>
          </w:p>
        </w:tc>
        <w:tc>
          <w:tcPr>
            <w:tcW w:w="1276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4253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1134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24183A" w:rsidTr="00AF6504">
        <w:tc>
          <w:tcPr>
            <w:tcW w:w="2943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Cadastro de u</w:t>
            </w:r>
            <w:r w:rsidR="00AD737D" w:rsidRPr="0024183A">
              <w:rPr>
                <w:lang w:val="pt-BR"/>
              </w:rPr>
              <w:t>suário</w:t>
            </w:r>
          </w:p>
        </w:tc>
        <w:tc>
          <w:tcPr>
            <w:tcW w:w="1276" w:type="dxa"/>
          </w:tcPr>
          <w:p w:rsidR="00317164" w:rsidRPr="0024183A" w:rsidRDefault="00791273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Alta</w:t>
            </w:r>
          </w:p>
        </w:tc>
        <w:tc>
          <w:tcPr>
            <w:tcW w:w="4253" w:type="dxa"/>
          </w:tcPr>
          <w:p w:rsidR="00317164" w:rsidRPr="0024183A" w:rsidRDefault="00791273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Cadastra informações do usuário</w:t>
            </w:r>
          </w:p>
        </w:tc>
        <w:tc>
          <w:tcPr>
            <w:tcW w:w="1134" w:type="dxa"/>
          </w:tcPr>
          <w:p w:rsidR="00317164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E1</w:t>
            </w:r>
          </w:p>
        </w:tc>
      </w:tr>
      <w:tr w:rsidR="00AD737D" w:rsidRPr="0024183A" w:rsidTr="00AF6504">
        <w:tc>
          <w:tcPr>
            <w:tcW w:w="2943" w:type="dxa"/>
          </w:tcPr>
          <w:p w:rsidR="00AD737D" w:rsidRPr="0024183A" w:rsidRDefault="00AD737D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Leitura de QR Code</w:t>
            </w:r>
          </w:p>
        </w:tc>
        <w:tc>
          <w:tcPr>
            <w:tcW w:w="1276" w:type="dxa"/>
          </w:tcPr>
          <w:p w:rsidR="00AD737D" w:rsidRPr="0024183A" w:rsidRDefault="00791273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Alta</w:t>
            </w:r>
          </w:p>
        </w:tc>
        <w:tc>
          <w:tcPr>
            <w:tcW w:w="4253" w:type="dxa"/>
          </w:tcPr>
          <w:p w:rsidR="00AD737D" w:rsidRPr="0024183A" w:rsidRDefault="00791273" w:rsidP="00030EEF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 xml:space="preserve">Ler QR Code </w:t>
            </w:r>
            <w:r w:rsidR="00030EEF">
              <w:rPr>
                <w:lang w:val="pt-BR"/>
              </w:rPr>
              <w:t>de alguma obra</w:t>
            </w:r>
          </w:p>
        </w:tc>
        <w:tc>
          <w:tcPr>
            <w:tcW w:w="1134" w:type="dxa"/>
          </w:tcPr>
          <w:p w:rsidR="00AD737D" w:rsidRPr="0024183A" w:rsidRDefault="00466AF0" w:rsidP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E2</w:t>
            </w:r>
          </w:p>
        </w:tc>
      </w:tr>
      <w:tr w:rsidR="00DB6BFE" w:rsidRPr="00DB6BFE" w:rsidTr="00AF6504">
        <w:tc>
          <w:tcPr>
            <w:tcW w:w="2943" w:type="dxa"/>
          </w:tcPr>
          <w:p w:rsidR="00DB6BFE" w:rsidRPr="0024183A" w:rsidRDefault="00DB6BFE" w:rsidP="00466AF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Criação de QR Code</w:t>
            </w:r>
          </w:p>
        </w:tc>
        <w:tc>
          <w:tcPr>
            <w:tcW w:w="1276" w:type="dxa"/>
          </w:tcPr>
          <w:p w:rsidR="00DB6BFE" w:rsidRPr="0024183A" w:rsidRDefault="00DB6BF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4253" w:type="dxa"/>
          </w:tcPr>
          <w:p w:rsidR="00DB6BFE" w:rsidRPr="0024183A" w:rsidRDefault="00030EEF" w:rsidP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 xml:space="preserve">Gerar QR code para acesso </w:t>
            </w:r>
            <w:r w:rsidR="00DB6BFE">
              <w:rPr>
                <w:lang w:val="pt-BR"/>
              </w:rPr>
              <w:t>a base</w:t>
            </w:r>
          </w:p>
        </w:tc>
        <w:tc>
          <w:tcPr>
            <w:tcW w:w="1134" w:type="dxa"/>
          </w:tcPr>
          <w:p w:rsidR="00DB6BFE" w:rsidRPr="0024183A" w:rsidRDefault="00DB6BF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E2</w:t>
            </w:r>
          </w:p>
        </w:tc>
      </w:tr>
      <w:tr w:rsidR="00DB6BFE" w:rsidRPr="00030EEF" w:rsidTr="00AF6504">
        <w:tc>
          <w:tcPr>
            <w:tcW w:w="2943" w:type="dxa"/>
          </w:tcPr>
          <w:p w:rsidR="00DB6BFE" w:rsidRPr="0024183A" w:rsidRDefault="00030EEF" w:rsidP="00466AF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Exibir o</w:t>
            </w:r>
            <w:r w:rsidR="00DB6BFE">
              <w:rPr>
                <w:lang w:val="pt-BR"/>
              </w:rPr>
              <w:t>bra</w:t>
            </w:r>
          </w:p>
        </w:tc>
        <w:tc>
          <w:tcPr>
            <w:tcW w:w="1276" w:type="dxa"/>
          </w:tcPr>
          <w:p w:rsidR="00DB6BFE" w:rsidRPr="0024183A" w:rsidRDefault="00DB6BFE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4253" w:type="dxa"/>
          </w:tcPr>
          <w:p w:rsidR="00DB6BFE" w:rsidRPr="0024183A" w:rsidRDefault="00030EEF" w:rsidP="00791273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Exibe os dados recuperados da obra</w:t>
            </w:r>
          </w:p>
        </w:tc>
        <w:tc>
          <w:tcPr>
            <w:tcW w:w="1134" w:type="dxa"/>
          </w:tcPr>
          <w:p w:rsidR="00DB6BFE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C1</w:t>
            </w:r>
          </w:p>
        </w:tc>
      </w:tr>
      <w:tr w:rsidR="00AD737D" w:rsidRPr="0024183A" w:rsidTr="00AF6504">
        <w:tc>
          <w:tcPr>
            <w:tcW w:w="2943" w:type="dxa"/>
          </w:tcPr>
          <w:p w:rsidR="00AD737D" w:rsidRPr="0024183A" w:rsidRDefault="00791273" w:rsidP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 xml:space="preserve">Cadastro de </w:t>
            </w:r>
            <w:r w:rsidR="00466AF0" w:rsidRPr="0024183A">
              <w:rPr>
                <w:lang w:val="pt-BR"/>
              </w:rPr>
              <w:t>o</w:t>
            </w:r>
            <w:r w:rsidRPr="0024183A">
              <w:rPr>
                <w:lang w:val="pt-BR"/>
              </w:rPr>
              <w:t>bras</w:t>
            </w:r>
          </w:p>
        </w:tc>
        <w:tc>
          <w:tcPr>
            <w:tcW w:w="1276" w:type="dxa"/>
          </w:tcPr>
          <w:p w:rsidR="00AD737D" w:rsidRPr="0024183A" w:rsidRDefault="00791273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Alta</w:t>
            </w:r>
          </w:p>
        </w:tc>
        <w:tc>
          <w:tcPr>
            <w:tcW w:w="4253" w:type="dxa"/>
          </w:tcPr>
          <w:p w:rsidR="00AD737D" w:rsidRPr="0024183A" w:rsidRDefault="00791273" w:rsidP="00791273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Cadastra as informações da obra</w:t>
            </w:r>
          </w:p>
        </w:tc>
        <w:tc>
          <w:tcPr>
            <w:tcW w:w="1134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C1</w:t>
            </w:r>
          </w:p>
        </w:tc>
      </w:tr>
      <w:tr w:rsidR="00AD737D" w:rsidRPr="0024183A" w:rsidTr="00AF6504">
        <w:tc>
          <w:tcPr>
            <w:tcW w:w="2943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Avaliar o</w:t>
            </w:r>
            <w:r w:rsidR="00AD737D" w:rsidRPr="0024183A">
              <w:rPr>
                <w:lang w:val="pt-BR"/>
              </w:rPr>
              <w:t>bra</w:t>
            </w:r>
          </w:p>
        </w:tc>
        <w:tc>
          <w:tcPr>
            <w:tcW w:w="1276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Média</w:t>
            </w:r>
          </w:p>
        </w:tc>
        <w:tc>
          <w:tcPr>
            <w:tcW w:w="4253" w:type="dxa"/>
          </w:tcPr>
          <w:p w:rsidR="00AD737D" w:rsidRPr="0024183A" w:rsidRDefault="00791273" w:rsidP="00030EEF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Avalia</w:t>
            </w:r>
            <w:r w:rsidR="00466AF0" w:rsidRPr="0024183A">
              <w:rPr>
                <w:lang w:val="pt-BR"/>
              </w:rPr>
              <w:t xml:space="preserve"> a</w:t>
            </w:r>
            <w:r w:rsidRPr="0024183A">
              <w:rPr>
                <w:lang w:val="pt-BR"/>
              </w:rPr>
              <w:t xml:space="preserve"> obra com </w:t>
            </w:r>
            <w:r w:rsidR="00030EEF">
              <w:rPr>
                <w:lang w:val="pt-BR"/>
              </w:rPr>
              <w:t>“Thumbs UP”</w:t>
            </w:r>
            <w:r w:rsidR="00DB6BFE">
              <w:rPr>
                <w:lang w:val="pt-BR"/>
              </w:rPr>
              <w:t xml:space="preserve"> </w:t>
            </w:r>
            <w:r w:rsidR="00466AF0" w:rsidRPr="0024183A">
              <w:rPr>
                <w:lang w:val="pt-BR"/>
              </w:rPr>
              <w:t>(positivo) ou</w:t>
            </w:r>
            <w:r w:rsidR="00030EEF">
              <w:rPr>
                <w:lang w:val="pt-BR"/>
              </w:rPr>
              <w:t xml:space="preserve"> “Thumbs DOWN”</w:t>
            </w:r>
            <w:r w:rsidR="00DB6BFE">
              <w:rPr>
                <w:lang w:val="pt-BR"/>
              </w:rPr>
              <w:t xml:space="preserve"> (negativo)</w:t>
            </w:r>
          </w:p>
        </w:tc>
        <w:tc>
          <w:tcPr>
            <w:tcW w:w="1134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C2</w:t>
            </w:r>
          </w:p>
        </w:tc>
      </w:tr>
      <w:tr w:rsidR="00AD737D" w:rsidRPr="0024183A" w:rsidTr="00AF6504">
        <w:tc>
          <w:tcPr>
            <w:tcW w:w="2943" w:type="dxa"/>
          </w:tcPr>
          <w:p w:rsidR="00AD737D" w:rsidRPr="0024183A" w:rsidRDefault="00AD737D" w:rsidP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 xml:space="preserve">Compartilhar </w:t>
            </w:r>
            <w:r w:rsidR="00466AF0" w:rsidRPr="0024183A">
              <w:rPr>
                <w:lang w:val="pt-BR"/>
              </w:rPr>
              <w:t>v</w:t>
            </w:r>
            <w:r w:rsidRPr="0024183A">
              <w:rPr>
                <w:lang w:val="pt-BR"/>
              </w:rPr>
              <w:t>isita</w:t>
            </w:r>
          </w:p>
        </w:tc>
        <w:tc>
          <w:tcPr>
            <w:tcW w:w="1276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Média</w:t>
            </w:r>
          </w:p>
        </w:tc>
        <w:tc>
          <w:tcPr>
            <w:tcW w:w="4253" w:type="dxa"/>
          </w:tcPr>
          <w:p w:rsidR="00AD737D" w:rsidRPr="0024183A" w:rsidRDefault="00B148CE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Publicar no facebook que o usuário visitou a obra</w:t>
            </w:r>
          </w:p>
        </w:tc>
        <w:tc>
          <w:tcPr>
            <w:tcW w:w="1134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C2</w:t>
            </w:r>
          </w:p>
        </w:tc>
      </w:tr>
      <w:tr w:rsidR="00AD737D" w:rsidRPr="0024183A" w:rsidTr="00AF6504">
        <w:tc>
          <w:tcPr>
            <w:tcW w:w="2943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Gerar raking de obras</w:t>
            </w:r>
          </w:p>
        </w:tc>
        <w:tc>
          <w:tcPr>
            <w:tcW w:w="1276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Média</w:t>
            </w:r>
          </w:p>
        </w:tc>
        <w:tc>
          <w:tcPr>
            <w:tcW w:w="4253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Gerar ranking das obras com mais like</w:t>
            </w:r>
          </w:p>
        </w:tc>
        <w:tc>
          <w:tcPr>
            <w:tcW w:w="1134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C3</w:t>
            </w:r>
          </w:p>
        </w:tc>
      </w:tr>
      <w:tr w:rsidR="00AD737D" w:rsidRPr="0024183A" w:rsidTr="00AF6504">
        <w:tc>
          <w:tcPr>
            <w:tcW w:w="2943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Sugestão de obras</w:t>
            </w:r>
          </w:p>
        </w:tc>
        <w:tc>
          <w:tcPr>
            <w:tcW w:w="1276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Baixa</w:t>
            </w:r>
          </w:p>
        </w:tc>
        <w:tc>
          <w:tcPr>
            <w:tcW w:w="4253" w:type="dxa"/>
          </w:tcPr>
          <w:p w:rsidR="00AD737D" w:rsidRPr="0024183A" w:rsidRDefault="00466AF0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Sugere obras ao usuário baseando-se no raking e no gosto pessoal do usuário.</w:t>
            </w:r>
          </w:p>
        </w:tc>
        <w:tc>
          <w:tcPr>
            <w:tcW w:w="1134" w:type="dxa"/>
          </w:tcPr>
          <w:p w:rsidR="00AD737D" w:rsidRPr="0024183A" w:rsidRDefault="001D53D9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C3</w:t>
            </w:r>
          </w:p>
        </w:tc>
      </w:tr>
      <w:tr w:rsidR="00AD737D" w:rsidRPr="0024183A" w:rsidTr="00AF6504">
        <w:tc>
          <w:tcPr>
            <w:tcW w:w="2943" w:type="dxa"/>
          </w:tcPr>
          <w:p w:rsidR="00AD737D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Procurar obras</w:t>
            </w:r>
          </w:p>
        </w:tc>
        <w:tc>
          <w:tcPr>
            <w:tcW w:w="1276" w:type="dxa"/>
          </w:tcPr>
          <w:p w:rsidR="00AD737D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Baixa</w:t>
            </w:r>
          </w:p>
        </w:tc>
        <w:tc>
          <w:tcPr>
            <w:tcW w:w="4253" w:type="dxa"/>
          </w:tcPr>
          <w:p w:rsidR="00AD737D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Pesquisar localização de obra</w:t>
            </w:r>
          </w:p>
        </w:tc>
        <w:tc>
          <w:tcPr>
            <w:tcW w:w="1134" w:type="dxa"/>
          </w:tcPr>
          <w:p w:rsidR="00AD737D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C3</w:t>
            </w:r>
          </w:p>
        </w:tc>
      </w:tr>
    </w:tbl>
    <w:p w:rsidR="00317164" w:rsidRPr="0024183A" w:rsidRDefault="00317164">
      <w:pPr>
        <w:pStyle w:val="Corpodetexto"/>
        <w:rPr>
          <w:lang w:val="pt-BR"/>
        </w:rPr>
      </w:pPr>
    </w:p>
    <w:p w:rsidR="00317164" w:rsidRPr="0024183A" w:rsidRDefault="00317164">
      <w:pPr>
        <w:pStyle w:val="Cabealho1"/>
        <w:rPr>
          <w:lang w:val="pt-BR"/>
        </w:rPr>
      </w:pPr>
      <w:bookmarkStart w:id="32" w:name="_Toc436203408"/>
      <w:bookmarkStart w:id="33" w:name="_Toc452813602"/>
      <w:bookmarkStart w:id="34" w:name="_Toc512930919"/>
      <w:bookmarkStart w:id="35" w:name="_Toc20715765"/>
      <w:r w:rsidRPr="0024183A">
        <w:rPr>
          <w:lang w:val="pt-BR"/>
        </w:rPr>
        <w:t>Outros Requisitos do Produto</w:t>
      </w:r>
      <w:bookmarkEnd w:id="32"/>
      <w:bookmarkEnd w:id="33"/>
      <w:bookmarkEnd w:id="34"/>
      <w:bookmarkEnd w:id="35"/>
    </w:p>
    <w:p w:rsidR="00317164" w:rsidRPr="00771079" w:rsidRDefault="00317164" w:rsidP="0024183A">
      <w:pPr>
        <w:pStyle w:val="InfoBlue"/>
        <w:rPr>
          <w:color w:val="FF0000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 w:rsidRPr="0024183A">
        <w:tc>
          <w:tcPr>
            <w:tcW w:w="3652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Requisito</w:t>
            </w:r>
          </w:p>
        </w:tc>
        <w:tc>
          <w:tcPr>
            <w:tcW w:w="1418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Pr="0024183A" w:rsidRDefault="00317164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24183A">
              <w:rPr>
                <w:b/>
                <w:bCs/>
                <w:lang w:val="pt-BR"/>
              </w:rPr>
              <w:t>Release Planejado</w:t>
            </w:r>
          </w:p>
        </w:tc>
      </w:tr>
      <w:tr w:rsidR="00317164" w:rsidRPr="0024183A">
        <w:tc>
          <w:tcPr>
            <w:tcW w:w="3652" w:type="dxa"/>
          </w:tcPr>
          <w:p w:rsidR="00317164" w:rsidRPr="0024183A" w:rsidRDefault="001D53D9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Tempo de Leitura do QR Code &lt; 5s</w:t>
            </w:r>
          </w:p>
        </w:tc>
        <w:tc>
          <w:tcPr>
            <w:tcW w:w="1418" w:type="dxa"/>
          </w:tcPr>
          <w:p w:rsidR="00317164" w:rsidRPr="0024183A" w:rsidRDefault="001D53D9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Pr="0024183A" w:rsidRDefault="001D53D9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T1</w:t>
            </w:r>
          </w:p>
        </w:tc>
      </w:tr>
      <w:tr w:rsidR="001D53D9" w:rsidRPr="0024183A">
        <w:tc>
          <w:tcPr>
            <w:tcW w:w="3652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de r</w:t>
            </w:r>
            <w:r w:rsidR="001D53D9" w:rsidRPr="0024183A">
              <w:rPr>
                <w:lang w:val="pt-BR"/>
              </w:rPr>
              <w:t>esposta para sugestão &lt; 2s</w:t>
            </w:r>
          </w:p>
        </w:tc>
        <w:tc>
          <w:tcPr>
            <w:tcW w:w="1418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Média</w:t>
            </w:r>
          </w:p>
        </w:tc>
        <w:tc>
          <w:tcPr>
            <w:tcW w:w="2835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T2</w:t>
            </w:r>
          </w:p>
        </w:tc>
      </w:tr>
      <w:tr w:rsidR="001D53D9" w:rsidRPr="0024183A">
        <w:tc>
          <w:tcPr>
            <w:tcW w:w="3652" w:type="dxa"/>
          </w:tcPr>
          <w:p w:rsidR="001D53D9" w:rsidRPr="00030EEF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Tempo de resposta para exibir obra &lt; 5</w:t>
            </w:r>
          </w:p>
        </w:tc>
        <w:tc>
          <w:tcPr>
            <w:tcW w:w="1418" w:type="dxa"/>
          </w:tcPr>
          <w:p w:rsidR="001D53D9" w:rsidRPr="0024183A" w:rsidRDefault="0024183A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Média</w:t>
            </w:r>
          </w:p>
        </w:tc>
        <w:tc>
          <w:tcPr>
            <w:tcW w:w="2835" w:type="dxa"/>
          </w:tcPr>
          <w:p w:rsidR="001D53D9" w:rsidRPr="0024183A" w:rsidRDefault="0024183A">
            <w:pPr>
              <w:pStyle w:val="Corpodetexto"/>
              <w:ind w:left="0"/>
              <w:rPr>
                <w:lang w:val="pt-BR"/>
              </w:rPr>
            </w:pPr>
            <w:r w:rsidRPr="0024183A">
              <w:rPr>
                <w:lang w:val="pt-BR"/>
              </w:rPr>
              <w:t>T2</w:t>
            </w:r>
          </w:p>
        </w:tc>
      </w:tr>
      <w:tr w:rsidR="001D53D9" w:rsidRPr="00030EEF">
        <w:tc>
          <w:tcPr>
            <w:tcW w:w="3652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 w:rsidRPr="00030EEF">
              <w:rPr>
                <w:lang w:val="pt-BR"/>
              </w:rPr>
              <w:t>Garantia de f</w:t>
            </w:r>
            <w:r>
              <w:rPr>
                <w:lang w:val="pt-BR"/>
              </w:rPr>
              <w:t>uncionamento a partir da versão 4.0.3 (IceCreamSandwich)</w:t>
            </w:r>
            <w:r w:rsidR="00561D96">
              <w:rPr>
                <w:lang w:val="pt-BR"/>
              </w:rPr>
              <w:t xml:space="preserve"> do A</w:t>
            </w:r>
            <w:bookmarkStart w:id="36" w:name="_GoBack"/>
            <w:bookmarkEnd w:id="36"/>
            <w:r w:rsidR="00561D96">
              <w:rPr>
                <w:lang w:val="pt-BR"/>
              </w:rPr>
              <w:t>ndroid</w:t>
            </w:r>
          </w:p>
        </w:tc>
        <w:tc>
          <w:tcPr>
            <w:tcW w:w="1418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2835" w:type="dxa"/>
          </w:tcPr>
          <w:p w:rsidR="001D53D9" w:rsidRPr="0024183A" w:rsidRDefault="00030EEF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T1</w:t>
            </w:r>
          </w:p>
        </w:tc>
      </w:tr>
    </w:tbl>
    <w:p w:rsidR="00EC2B2B" w:rsidRPr="0024183A" w:rsidRDefault="00EC2B2B">
      <w:pPr>
        <w:pStyle w:val="Corpodetexto"/>
        <w:ind w:left="0"/>
        <w:rPr>
          <w:lang w:val="pt-BR"/>
        </w:rPr>
      </w:pPr>
    </w:p>
    <w:sectPr w:rsidR="00EC2B2B" w:rsidRPr="0024183A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EAB" w:rsidRDefault="00683EAB">
      <w:pPr>
        <w:spacing w:line="240" w:lineRule="auto"/>
      </w:pPr>
      <w:r>
        <w:separator/>
      </w:r>
    </w:p>
  </w:endnote>
  <w:endnote w:type="continuationSeparator" w:id="0">
    <w:p w:rsidR="00683EAB" w:rsidRDefault="00683E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22AF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2AF3" w:rsidRDefault="00C22AF3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2AF3" w:rsidRDefault="00C22AF3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B6BFE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22AF3" w:rsidRDefault="00C22AF3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561D96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C22AF3" w:rsidRDefault="00C22AF3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EAB" w:rsidRDefault="00683EAB">
      <w:pPr>
        <w:spacing w:line="240" w:lineRule="auto"/>
      </w:pPr>
      <w:r>
        <w:separator/>
      </w:r>
    </w:p>
  </w:footnote>
  <w:footnote w:type="continuationSeparator" w:id="0">
    <w:p w:rsidR="00683EAB" w:rsidRDefault="00683E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22AF3">
      <w:tc>
        <w:tcPr>
          <w:tcW w:w="6379" w:type="dxa"/>
        </w:tcPr>
        <w:p w:rsidR="00C22AF3" w:rsidRDefault="00C22AF3" w:rsidP="008B707D">
          <w:pPr>
            <w:rPr>
              <w:lang w:val="pt-BR"/>
            </w:rPr>
          </w:pPr>
          <w:r>
            <w:rPr>
              <w:b/>
            </w:rPr>
            <w:t>OnMuseum</w:t>
          </w:r>
        </w:p>
      </w:tc>
      <w:tc>
        <w:tcPr>
          <w:tcW w:w="3179" w:type="dxa"/>
        </w:tcPr>
        <w:p w:rsidR="00AF6504" w:rsidRDefault="00C22AF3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AF6504">
            <w:rPr>
              <w:lang w:val="pt-BR"/>
            </w:rPr>
            <w:t>Versão 00.01</w:t>
          </w:r>
        </w:p>
      </w:tc>
    </w:tr>
    <w:tr w:rsidR="00C22AF3">
      <w:tc>
        <w:tcPr>
          <w:tcW w:w="6379" w:type="dxa"/>
        </w:tcPr>
        <w:p w:rsidR="00C22AF3" w:rsidRDefault="00C22AF3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C22AF3" w:rsidRDefault="00C22AF3" w:rsidP="008B707D">
          <w:pPr>
            <w:rPr>
              <w:lang w:val="pt-BR"/>
            </w:rPr>
          </w:pPr>
          <w:r>
            <w:rPr>
              <w:lang w:val="pt-BR"/>
            </w:rPr>
            <w:t xml:space="preserve">  Data: 05/03/15</w:t>
          </w:r>
        </w:p>
      </w:tc>
    </w:tr>
  </w:tbl>
  <w:p w:rsidR="00C22AF3" w:rsidRDefault="00C22AF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Cabealho1"/>
      <w:lvlText w:val="%1."/>
      <w:legacy w:legacy="1" w:legacySpace="144" w:legacyIndent="0"/>
      <w:lvlJc w:val="left"/>
    </w:lvl>
    <w:lvl w:ilvl="1">
      <w:start w:val="1"/>
      <w:numFmt w:val="decimal"/>
      <w:pStyle w:val="Cabealho2"/>
      <w:lvlText w:val="%1.%2"/>
      <w:legacy w:legacy="1" w:legacySpace="144" w:legacyIndent="0"/>
      <w:lvlJc w:val="left"/>
    </w:lvl>
    <w:lvl w:ilvl="2">
      <w:start w:val="1"/>
      <w:numFmt w:val="decimal"/>
      <w:pStyle w:val="Cabealho3"/>
      <w:lvlText w:val="%1.%2.%3"/>
      <w:legacy w:legacy="1" w:legacySpace="144" w:legacyIndent="0"/>
      <w:lvlJc w:val="left"/>
    </w:lvl>
    <w:lvl w:ilvl="3">
      <w:start w:val="1"/>
      <w:numFmt w:val="decimal"/>
      <w:pStyle w:val="Cabealho4"/>
      <w:lvlText w:val="%1.%2.%3.%4"/>
      <w:legacy w:legacy="1" w:legacySpace="144" w:legacyIndent="0"/>
      <w:lvlJc w:val="left"/>
    </w:lvl>
    <w:lvl w:ilvl="4">
      <w:start w:val="1"/>
      <w:numFmt w:val="decimal"/>
      <w:pStyle w:val="Cabealho5"/>
      <w:lvlText w:val="%1.%2.%3.%4.%5"/>
      <w:legacy w:legacy="1" w:legacySpace="144" w:legacyIndent="0"/>
      <w:lvlJc w:val="left"/>
    </w:lvl>
    <w:lvl w:ilvl="5">
      <w:start w:val="1"/>
      <w:numFmt w:val="decimal"/>
      <w:pStyle w:val="Cabealho6"/>
      <w:lvlText w:val="%1.%2.%3.%4.%5.%6"/>
      <w:legacy w:legacy="1" w:legacySpace="144" w:legacyIndent="0"/>
      <w:lvlJc w:val="left"/>
    </w:lvl>
    <w:lvl w:ilvl="6">
      <w:start w:val="1"/>
      <w:numFmt w:val="decimal"/>
      <w:pStyle w:val="Cabealho7"/>
      <w:lvlText w:val="%1.%2.%3.%4.%5.%6.%7"/>
      <w:legacy w:legacy="1" w:legacySpace="144" w:legacyIndent="0"/>
      <w:lvlJc w:val="left"/>
    </w:lvl>
    <w:lvl w:ilvl="7">
      <w:start w:val="1"/>
      <w:numFmt w:val="decimal"/>
      <w:pStyle w:val="Cabealho8"/>
      <w:lvlText w:val="%1.%2.%3.%4.%5.%6.%7.%8"/>
      <w:legacy w:legacy="1" w:legacySpace="144" w:legacyIndent="0"/>
      <w:lvlJc w:val="left"/>
    </w:lvl>
    <w:lvl w:ilvl="8">
      <w:start w:val="1"/>
      <w:numFmt w:val="decimal"/>
      <w:pStyle w:val="Cabealh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3C56171"/>
    <w:multiLevelType w:val="hybridMultilevel"/>
    <w:tmpl w:val="1FFC4DBC"/>
    <w:lvl w:ilvl="0" w:tplc="772AFE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7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4"/>
  </w:num>
  <w:num w:numId="13">
    <w:abstractNumId w:val="12"/>
  </w:num>
  <w:num w:numId="14">
    <w:abstractNumId w:val="25"/>
  </w:num>
  <w:num w:numId="15">
    <w:abstractNumId w:val="11"/>
  </w:num>
  <w:num w:numId="16">
    <w:abstractNumId w:val="5"/>
  </w:num>
  <w:num w:numId="17">
    <w:abstractNumId w:val="24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5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07D"/>
    <w:rsid w:val="00030EEF"/>
    <w:rsid w:val="001D53D9"/>
    <w:rsid w:val="0022435F"/>
    <w:rsid w:val="0024183A"/>
    <w:rsid w:val="002E62F8"/>
    <w:rsid w:val="00317164"/>
    <w:rsid w:val="003E4831"/>
    <w:rsid w:val="00406B51"/>
    <w:rsid w:val="0042293A"/>
    <w:rsid w:val="004579C7"/>
    <w:rsid w:val="00466AF0"/>
    <w:rsid w:val="005209F6"/>
    <w:rsid w:val="005243F9"/>
    <w:rsid w:val="0055315C"/>
    <w:rsid w:val="00561D96"/>
    <w:rsid w:val="00562433"/>
    <w:rsid w:val="006137FC"/>
    <w:rsid w:val="00683EAB"/>
    <w:rsid w:val="006F0658"/>
    <w:rsid w:val="00771079"/>
    <w:rsid w:val="00791273"/>
    <w:rsid w:val="008661AA"/>
    <w:rsid w:val="008B06E1"/>
    <w:rsid w:val="008B707D"/>
    <w:rsid w:val="009B09EA"/>
    <w:rsid w:val="00A13181"/>
    <w:rsid w:val="00A6647A"/>
    <w:rsid w:val="00A96A1F"/>
    <w:rsid w:val="00AD737D"/>
    <w:rsid w:val="00AF6504"/>
    <w:rsid w:val="00B148CE"/>
    <w:rsid w:val="00B42E2A"/>
    <w:rsid w:val="00BE44BC"/>
    <w:rsid w:val="00BF2A1E"/>
    <w:rsid w:val="00C22AF3"/>
    <w:rsid w:val="00C24685"/>
    <w:rsid w:val="00C2614D"/>
    <w:rsid w:val="00C32246"/>
    <w:rsid w:val="00C65FFD"/>
    <w:rsid w:val="00C6631E"/>
    <w:rsid w:val="00DB6BFE"/>
    <w:rsid w:val="00E34A2B"/>
    <w:rsid w:val="00EC2B2B"/>
    <w:rsid w:val="00F02942"/>
    <w:rsid w:val="00F3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E9E55E3-9749-4C15-A78A-2D73B6006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Cabealh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Cabealho2">
    <w:name w:val="heading 2"/>
    <w:basedOn w:val="Cabealho1"/>
    <w:next w:val="Normal"/>
    <w:qFormat/>
    <w:pPr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Cabealho4">
    <w:name w:val="heading 4"/>
    <w:basedOn w:val="Cabealh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Cabealh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Cabealh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Cabealh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vanonormal">
    <w:name w:val="Normal Indent"/>
    <w:basedOn w:val="Normal"/>
    <w:semiHidden/>
    <w:pPr>
      <w:ind w:left="900" w:hanging="900"/>
    </w:pPr>
  </w:style>
  <w:style w:type="paragraph" w:styleId="ndice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ndice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ndice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arte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ndice4">
    <w:name w:val="toc 4"/>
    <w:basedOn w:val="Normal"/>
    <w:next w:val="Normal"/>
    <w:semiHidden/>
    <w:pPr>
      <w:ind w:left="600"/>
    </w:pPr>
  </w:style>
  <w:style w:type="paragraph" w:styleId="ndice5">
    <w:name w:val="toc 5"/>
    <w:basedOn w:val="Normal"/>
    <w:next w:val="Normal"/>
    <w:semiHidden/>
    <w:pPr>
      <w:ind w:left="800"/>
    </w:pPr>
  </w:style>
  <w:style w:type="paragraph" w:styleId="ndice6">
    <w:name w:val="toc 6"/>
    <w:basedOn w:val="Normal"/>
    <w:next w:val="Normal"/>
    <w:semiHidden/>
    <w:pPr>
      <w:ind w:left="1000"/>
    </w:pPr>
  </w:style>
  <w:style w:type="paragraph" w:styleId="ndice7">
    <w:name w:val="toc 7"/>
    <w:basedOn w:val="Normal"/>
    <w:next w:val="Normal"/>
    <w:semiHidden/>
    <w:pPr>
      <w:ind w:left="1200"/>
    </w:pPr>
  </w:style>
  <w:style w:type="paragraph" w:styleId="ndice8">
    <w:name w:val="toc 8"/>
    <w:basedOn w:val="Normal"/>
    <w:next w:val="Normal"/>
    <w:semiHidden/>
    <w:pPr>
      <w:ind w:left="1400"/>
    </w:pPr>
  </w:style>
  <w:style w:type="paragraph" w:styleId="ndice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Avan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24183A"/>
    <w:pPr>
      <w:widowControl/>
      <w:tabs>
        <w:tab w:val="left" w:pos="540"/>
        <w:tab w:val="left" w:pos="1260"/>
      </w:tabs>
      <w:spacing w:after="120"/>
    </w:pPr>
    <w:rPr>
      <w:rFonts w:ascii="Times" w:hAnsi="Times"/>
      <w:lang w:val="pt-BR"/>
    </w:rPr>
  </w:style>
  <w:style w:type="character" w:styleId="Hiperligao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24183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1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B7DAE-9091-4305-872A-3F4B99E9C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898</TotalTime>
  <Pages>1</Pages>
  <Words>464</Words>
  <Characters>2506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Digital</dc:creator>
  <cp:lastModifiedBy>Dennys</cp:lastModifiedBy>
  <cp:revision>11</cp:revision>
  <cp:lastPrinted>2001-03-15T17:26:00Z</cp:lastPrinted>
  <dcterms:created xsi:type="dcterms:W3CDTF">2015-03-05T13:56:00Z</dcterms:created>
  <dcterms:modified xsi:type="dcterms:W3CDTF">2015-03-19T02:40:00Z</dcterms:modified>
</cp:coreProperties>
</file>