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Pr="00EC42A1" w:rsidRDefault="00EC42A1">
      <w:pPr>
        <w:pStyle w:val="Ttulo"/>
        <w:rPr>
          <w:lang w:val="pt-BR"/>
        </w:rPr>
      </w:pPr>
      <w:r w:rsidRPr="00EC42A1">
        <w:rPr>
          <w:lang w:val="pt-BR"/>
        </w:rPr>
        <w:t>OnMuseum</w:t>
      </w:r>
      <w:r w:rsidR="00677219" w:rsidRPr="00EC42A1">
        <w:rPr>
          <w:lang w:val="pt-BR"/>
        </w:rPr>
        <w:fldChar w:fldCharType="begin"/>
      </w:r>
      <w:r w:rsidR="00677219" w:rsidRPr="00EC42A1">
        <w:rPr>
          <w:lang w:val="pt-BR"/>
        </w:rPr>
        <w:instrText xml:space="preserve"> SUBJECT  \* MERGEFORMAT </w:instrText>
      </w:r>
      <w:r w:rsidR="00677219" w:rsidRPr="00EC42A1">
        <w:rPr>
          <w:lang w:val="pt-BR"/>
        </w:rPr>
        <w:fldChar w:fldCharType="end"/>
      </w:r>
    </w:p>
    <w:p w:rsidR="00677219" w:rsidRPr="00EC42A1" w:rsidRDefault="00677219">
      <w:pPr>
        <w:pStyle w:val="Ttulo"/>
        <w:rPr>
          <w:lang w:val="pt-BR"/>
        </w:rPr>
      </w:pPr>
      <w:r w:rsidRPr="00EC42A1">
        <w:rPr>
          <w:lang w:val="pt-BR"/>
        </w:rPr>
        <w:t>Plano de Projeto</w:t>
      </w:r>
    </w:p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EC42A1">
        <w:rPr>
          <w:lang w:val="pt-BR"/>
        </w:rPr>
        <w:t>Introdução</w:t>
      </w:r>
    </w:p>
    <w:p w:rsidR="00677219" w:rsidRPr="002E18E0" w:rsidRDefault="002E18E0">
      <w:pPr>
        <w:pStyle w:val="InfoBlue"/>
        <w:rPr>
          <w:color w:val="auto"/>
          <w:lang w:val="pt-BR"/>
        </w:rPr>
      </w:pPr>
      <w:r w:rsidRPr="002E18E0">
        <w:rPr>
          <w:color w:val="auto"/>
          <w:lang w:val="pt-BR"/>
        </w:rPr>
        <w:t>Este documento descreve o plano de vida para desenvolvimento do sistema OnMuseum</w:t>
      </w:r>
      <w:r>
        <w:rPr>
          <w:color w:val="auto"/>
          <w:lang w:val="pt-BR"/>
        </w:rPr>
        <w:t>.</w:t>
      </w:r>
    </w:p>
    <w:p w:rsidR="00677219" w:rsidRPr="00EC42A1" w:rsidRDefault="00677219">
      <w:pPr>
        <w:pStyle w:val="Ttulo1"/>
        <w:rPr>
          <w:lang w:val="pt-BR"/>
        </w:rPr>
      </w:pPr>
      <w:bookmarkStart w:id="3" w:name="_Toc524312837"/>
      <w:bookmarkStart w:id="4" w:name="_Toc20734060"/>
      <w:r w:rsidRPr="00EC42A1">
        <w:rPr>
          <w:lang w:val="pt-BR"/>
        </w:rPr>
        <w:t>Organização do Projeto</w:t>
      </w:r>
      <w:bookmarkEnd w:id="3"/>
      <w:bookmarkEnd w:id="4"/>
    </w:p>
    <w:p w:rsidR="00677219" w:rsidRPr="00EC42A1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  <w:gridCol w:w="2112"/>
      </w:tblGrid>
      <w:tr w:rsidR="00B0154B" w:rsidRPr="00EC42A1" w:rsidTr="00CF3110">
        <w:tc>
          <w:tcPr>
            <w:tcW w:w="2180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C42A1"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2047" w:type="dxa"/>
            <w:shd w:val="clear" w:color="auto" w:fill="E6E6E6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B0154B" w:rsidRPr="00EC42A1" w:rsidTr="00CF3110">
        <w:tc>
          <w:tcPr>
            <w:tcW w:w="2180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Dennys Azevedo</w:t>
            </w:r>
          </w:p>
        </w:tc>
        <w:tc>
          <w:tcPr>
            <w:tcW w:w="2083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Analista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Gerente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dennys.bd@gmail.com</w:t>
            </w:r>
          </w:p>
        </w:tc>
      </w:tr>
      <w:tr w:rsidR="00B0154B" w:rsidRPr="00EC42A1" w:rsidTr="00CF3110">
        <w:tc>
          <w:tcPr>
            <w:tcW w:w="2180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 w:rsidRPr="00EC42A1">
              <w:rPr>
                <w:sz w:val="20"/>
                <w:szCs w:val="20"/>
                <w:lang w:val="pt-BR"/>
              </w:rPr>
              <w:t>Cimara Sá</w:t>
            </w:r>
          </w:p>
        </w:tc>
        <w:tc>
          <w:tcPr>
            <w:tcW w:w="2083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Desenvolvedora</w:t>
            </w:r>
          </w:p>
        </w:tc>
        <w:tc>
          <w:tcPr>
            <w:tcW w:w="2047" w:type="dxa"/>
          </w:tcPr>
          <w:p w:rsidR="00B0154B" w:rsidRPr="00EC42A1" w:rsidRDefault="004341FD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Testadora</w:t>
            </w:r>
          </w:p>
        </w:tc>
        <w:tc>
          <w:tcPr>
            <w:tcW w:w="2047" w:type="dxa"/>
          </w:tcPr>
          <w:p w:rsidR="00B0154B" w:rsidRPr="00EC42A1" w:rsidRDefault="00B0154B">
            <w:pPr>
              <w:pStyle w:val="NormalWeb"/>
              <w:spacing w:after="45" w:afterAutospacing="0"/>
              <w:ind w:right="45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cimarasah@gmail.com</w:t>
            </w:r>
          </w:p>
        </w:tc>
      </w:tr>
    </w:tbl>
    <w:p w:rsidR="00677219" w:rsidRPr="00EC42A1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 w:rsidRPr="00EC42A1">
        <w:rPr>
          <w:lang w:val="pt-BR"/>
        </w:rPr>
        <w:t>Processo de Desenvolvimento e Métodos de Acompanhamento</w:t>
      </w:r>
    </w:p>
    <w:p w:rsidR="007536D8" w:rsidRPr="007536D8" w:rsidRDefault="007536D8" w:rsidP="007536D8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>O processo adotado para o desenvolvimento da solução foi o OpenUP, que é dividido em 4 fases, podendo cada faze ter uma ou mais iterações, são elas: Concepção, Elaboração, Construção e Transição</w:t>
      </w:r>
      <w:r w:rsidR="00CD3B06">
        <w:rPr>
          <w:lang w:val="pt-BR"/>
        </w:rPr>
        <w:t>; e prevê</w:t>
      </w:r>
      <w:r w:rsidR="005B36F9">
        <w:rPr>
          <w:lang w:val="pt-BR"/>
        </w:rPr>
        <w:t xml:space="preserve"> as seguintes</w:t>
      </w:r>
      <w:r w:rsidRPr="007536D8">
        <w:rPr>
          <w:lang w:val="pt-BR"/>
        </w:rPr>
        <w:t xml:space="preserve"> disciplinas e artefatos:</w:t>
      </w:r>
    </w:p>
    <w:p w:rsidR="007536D8" w:rsidRPr="007536D8" w:rsidRDefault="007536D8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 w:rsidRPr="007536D8">
        <w:rPr>
          <w:lang w:val="pt-BR"/>
        </w:rPr>
        <w:t>P</w:t>
      </w:r>
      <w:r w:rsidR="005B36F9">
        <w:rPr>
          <w:lang w:val="pt-BR"/>
        </w:rPr>
        <w:t>lanejamento: Lista de Itens de</w:t>
      </w:r>
      <w:r w:rsidR="005B36F9" w:rsidRPr="007536D8">
        <w:rPr>
          <w:lang w:val="pt-BR"/>
        </w:rPr>
        <w:t xml:space="preserve"> </w:t>
      </w:r>
      <w:r w:rsidR="005B36F9">
        <w:rPr>
          <w:lang w:val="pt-BR"/>
        </w:rPr>
        <w:t>Trabalho; Plano de Projeto;</w:t>
      </w:r>
      <w:r w:rsidRPr="007536D8">
        <w:rPr>
          <w:lang w:val="pt-BR"/>
        </w:rPr>
        <w:t xml:space="preserve"> Planos de Iteração</w:t>
      </w:r>
      <w:r w:rsidR="005B36F9">
        <w:rPr>
          <w:lang w:val="pt-BR"/>
        </w:rPr>
        <w:t>; Lista de Riscos;</w:t>
      </w:r>
    </w:p>
    <w:p w:rsidR="007536D8" w:rsidRPr="007536D8" w:rsidRDefault="007536D8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 w:rsidRPr="007536D8">
        <w:rPr>
          <w:lang w:val="pt-BR"/>
        </w:rPr>
        <w:t>R</w:t>
      </w:r>
      <w:r w:rsidR="005B36F9">
        <w:rPr>
          <w:lang w:val="pt-BR"/>
        </w:rPr>
        <w:t xml:space="preserve">equisitos: Documento de Visão; </w:t>
      </w:r>
      <w:r w:rsidRPr="007536D8">
        <w:rPr>
          <w:lang w:val="pt-BR"/>
        </w:rPr>
        <w:t xml:space="preserve">Especificação </w:t>
      </w:r>
      <w:r w:rsidR="00522D07">
        <w:rPr>
          <w:lang w:val="pt-BR"/>
        </w:rPr>
        <w:t>de Requisitos; Requisitos Complementares;</w:t>
      </w:r>
    </w:p>
    <w:p w:rsidR="007536D8" w:rsidRPr="007536D8" w:rsidRDefault="005B36F9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Design: Projeto da Arquitetura;</w:t>
      </w:r>
      <w:r w:rsidR="007536D8" w:rsidRPr="007536D8">
        <w:rPr>
          <w:lang w:val="pt-BR"/>
        </w:rPr>
        <w:t xml:space="preserve"> Diagramas UML.</w:t>
      </w:r>
    </w:p>
    <w:p w:rsidR="007536D8" w:rsidRPr="007536D8" w:rsidRDefault="005B36F9" w:rsidP="007536D8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Código: Código-fonte do projeto; Arquivos de configuração;</w:t>
      </w:r>
      <w:r w:rsidR="007536D8" w:rsidRPr="007536D8">
        <w:rPr>
          <w:lang w:val="pt-BR"/>
        </w:rPr>
        <w:t xml:space="preserve"> etc.</w:t>
      </w:r>
    </w:p>
    <w:p w:rsidR="007536D8" w:rsidRPr="005B36F9" w:rsidRDefault="005B36F9" w:rsidP="005B36F9">
      <w:pPr>
        <w:pStyle w:val="Corpodetexto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Testes: </w:t>
      </w:r>
      <w:r w:rsidR="00522D07">
        <w:rPr>
          <w:lang w:val="pt-BR"/>
        </w:rPr>
        <w:t xml:space="preserve">Especificação </w:t>
      </w:r>
      <w:r w:rsidR="007536D8" w:rsidRPr="007536D8">
        <w:rPr>
          <w:lang w:val="pt-BR"/>
        </w:rPr>
        <w:t xml:space="preserve">Casos </w:t>
      </w:r>
      <w:r>
        <w:rPr>
          <w:lang w:val="pt-BR"/>
        </w:rPr>
        <w:t>de Testes;</w:t>
      </w:r>
      <w:r w:rsidR="007536D8" w:rsidRPr="007536D8">
        <w:rPr>
          <w:lang w:val="pt-BR"/>
        </w:rPr>
        <w:t xml:space="preserve"> Planilha de Execução de Testes.</w:t>
      </w:r>
    </w:p>
    <w:p w:rsidR="007536D8" w:rsidRPr="007536D8" w:rsidRDefault="007536D8" w:rsidP="007536D8">
      <w:pPr>
        <w:pStyle w:val="Corpodetexto"/>
        <w:ind w:left="0" w:firstLine="360"/>
        <w:jc w:val="both"/>
        <w:rPr>
          <w:lang w:val="pt-BR"/>
        </w:rPr>
      </w:pPr>
      <w:r w:rsidRPr="007536D8">
        <w:rPr>
          <w:lang w:val="pt-BR"/>
        </w:rPr>
        <w:t>O acompanhamento das atividades ocorrerá diariamente com as atividades d</w:t>
      </w:r>
      <w:r w:rsidR="00522D07">
        <w:rPr>
          <w:lang w:val="pt-BR"/>
        </w:rPr>
        <w:t xml:space="preserve">e desenvolvimento, sendo atualizado para o repositório da seguinte URL: </w:t>
      </w:r>
      <w:hyperlink r:id="rId8" w:history="1">
        <w:r w:rsidR="00522D07" w:rsidRPr="00320FD9">
          <w:rPr>
            <w:rStyle w:val="Hyperlink"/>
            <w:lang w:val="pt-BR"/>
          </w:rPr>
          <w:t>https://github.com/dennys-bd/Museum/</w:t>
        </w:r>
      </w:hyperlink>
      <w:r w:rsidR="00522D07">
        <w:rPr>
          <w:lang w:val="pt-BR"/>
        </w:rPr>
        <w:t xml:space="preserve"> quando a tarefa for finalizada, ou ao fim da semana.</w:t>
      </w:r>
      <w:r w:rsidRPr="007536D8">
        <w:rPr>
          <w:lang w:val="pt-BR"/>
        </w:rPr>
        <w:t xml:space="preserve"> O artefato oficial para acompanhamento é a Lista de Itens de Trabalho. Ao final de cada atividade, o Estado Atual e as Horas Trabalhadas serão atualiza</w:t>
      </w:r>
      <w:r w:rsidR="005F375A">
        <w:rPr>
          <w:lang w:val="pt-BR"/>
        </w:rPr>
        <w:t>dos pelo responsável da tarefa.</w:t>
      </w:r>
    </w:p>
    <w:p w:rsidR="007536D8" w:rsidRPr="007536D8" w:rsidRDefault="007536D8" w:rsidP="007536D8">
      <w:pPr>
        <w:pStyle w:val="Corpodetexto"/>
        <w:rPr>
          <w:lang w:val="pt-BR"/>
        </w:rPr>
      </w:pPr>
    </w:p>
    <w:p w:rsidR="00677219" w:rsidRPr="00EC42A1" w:rsidRDefault="00677219">
      <w:pPr>
        <w:pStyle w:val="Ttulo1"/>
        <w:rPr>
          <w:lang w:val="pt-BR"/>
        </w:rPr>
      </w:pPr>
      <w:r w:rsidRPr="00EC42A1">
        <w:rPr>
          <w:lang w:val="pt-BR"/>
        </w:rPr>
        <w:t xml:space="preserve">Objetivos e Marcos do Projeto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"/>
        <w:gridCol w:w="984"/>
        <w:gridCol w:w="2572"/>
        <w:gridCol w:w="1828"/>
        <w:gridCol w:w="1731"/>
      </w:tblGrid>
      <w:tr w:rsidR="00677219" w:rsidRPr="00EC42A1" w:rsidTr="009B6DC7">
        <w:tc>
          <w:tcPr>
            <w:tcW w:w="1741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572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C42A1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C42A1"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677219" w:rsidRPr="00EC42A1" w:rsidTr="009B6DC7">
        <w:tc>
          <w:tcPr>
            <w:tcW w:w="1741" w:type="dxa"/>
          </w:tcPr>
          <w:p w:rsidR="00677219" w:rsidRPr="00EC42A1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Concepção</w:t>
            </w:r>
          </w:p>
        </w:tc>
        <w:tc>
          <w:tcPr>
            <w:tcW w:w="984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I1</w:t>
            </w:r>
          </w:p>
        </w:tc>
        <w:tc>
          <w:tcPr>
            <w:tcW w:w="2572" w:type="dxa"/>
          </w:tcPr>
          <w:p w:rsidR="00677219" w:rsidRPr="00EC42A1" w:rsidRDefault="00215588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>Definir o escopo do projeto</w:t>
            </w:r>
            <w:r w:rsidR="009B6DC7">
              <w:rPr>
                <w:lang w:val="pt-BR"/>
              </w:rPr>
              <w:t>;</w:t>
            </w:r>
          </w:p>
          <w:p w:rsidR="00677219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Configurar ambiente</w:t>
            </w:r>
          </w:p>
          <w:p w:rsidR="001A382B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Definir a Visão, Riscos e Planejamento do Projeto</w:t>
            </w:r>
          </w:p>
          <w:p w:rsidR="001A382B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Especificar Requisitos e Arquitetura Preliminar</w:t>
            </w:r>
          </w:p>
          <w:p w:rsidR="001A382B" w:rsidRPr="00EC42A1" w:rsidRDefault="001A382B" w:rsidP="00482CDB">
            <w:pPr>
              <w:pStyle w:val="Corpodetexto"/>
              <w:numPr>
                <w:ilvl w:val="0"/>
                <w:numId w:val="12"/>
              </w:numPr>
              <w:spacing w:before="60" w:after="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Implementar protótipo de GUI</w:t>
            </w:r>
          </w:p>
        </w:tc>
        <w:tc>
          <w:tcPr>
            <w:tcW w:w="1828" w:type="dxa"/>
          </w:tcPr>
          <w:p w:rsidR="00677219" w:rsidRPr="00EC42A1" w:rsidRDefault="00CA19B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t>Período</w:t>
            </w:r>
          </w:p>
          <w:p w:rsidR="00CA19B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09/03/2015 a 13/04/2015</w:t>
            </w:r>
          </w:p>
        </w:tc>
        <w:tc>
          <w:tcPr>
            <w:tcW w:w="1731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677219" w:rsidRPr="001A382B" w:rsidTr="009B6DC7">
        <w:tc>
          <w:tcPr>
            <w:tcW w:w="1741" w:type="dxa"/>
          </w:tcPr>
          <w:p w:rsidR="00677219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984" w:type="dxa"/>
          </w:tcPr>
          <w:p w:rsidR="00677219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  <w:tc>
          <w:tcPr>
            <w:tcW w:w="2572" w:type="dxa"/>
          </w:tcPr>
          <w:p w:rsidR="00677219" w:rsidRPr="00EC42A1" w:rsidRDefault="009B6DC7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>Exibir obra;</w:t>
            </w:r>
          </w:p>
          <w:p w:rsidR="00677219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 xml:space="preserve">Desenvolver </w:t>
            </w:r>
            <w:r>
              <w:rPr>
                <w:lang w:val="pt-BR"/>
              </w:rPr>
              <w:lastRenderedPageBreak/>
              <w:t>Arquitetura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3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2461A1" w:rsidRPr="002461A1" w:rsidRDefault="002461A1" w:rsidP="00482CDB">
            <w:pPr>
              <w:pStyle w:val="PargrafodaLista"/>
              <w:spacing w:before="60" w:line="240" w:lineRule="auto"/>
              <w:ind w:left="524"/>
              <w:rPr>
                <w:lang w:val="pt-BR"/>
              </w:rPr>
            </w:pPr>
          </w:p>
        </w:tc>
        <w:tc>
          <w:tcPr>
            <w:tcW w:w="1828" w:type="dxa"/>
          </w:tcPr>
          <w:p w:rsidR="00CA19BB" w:rsidRPr="00EC42A1" w:rsidRDefault="00CA19B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EC42A1">
              <w:rPr>
                <w:lang w:val="pt-BR"/>
              </w:rPr>
              <w:lastRenderedPageBreak/>
              <w:t>Período</w:t>
            </w:r>
          </w:p>
          <w:p w:rsidR="001A382B" w:rsidRPr="00EC42A1" w:rsidRDefault="001A382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14/04/2015 a</w:t>
            </w:r>
            <w:r>
              <w:rPr>
                <w:lang w:val="pt-BR"/>
              </w:rPr>
              <w:br/>
              <w:t>27/04/2015</w:t>
            </w:r>
          </w:p>
        </w:tc>
        <w:tc>
          <w:tcPr>
            <w:tcW w:w="1731" w:type="dxa"/>
          </w:tcPr>
          <w:p w:rsidR="00677219" w:rsidRPr="00EC42A1" w:rsidRDefault="00677219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2461A1">
        <w:trPr>
          <w:trHeight w:val="1674"/>
        </w:trPr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Elaboração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  <w:tc>
          <w:tcPr>
            <w:tcW w:w="2572" w:type="dxa"/>
          </w:tcPr>
          <w:p w:rsidR="002461A1" w:rsidRPr="00EC42A1" w:rsidRDefault="00CD3B06" w:rsidP="00CD3B06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 xml:space="preserve">Ler </w:t>
            </w:r>
            <w:r w:rsidR="009B6DC7" w:rsidRPr="0024183A">
              <w:rPr>
                <w:lang w:val="pt-BR"/>
              </w:rPr>
              <w:t>QR Code</w:t>
            </w:r>
            <w:r w:rsidR="009B6DC7">
              <w:rPr>
                <w:lang w:val="pt-BR"/>
              </w:rPr>
              <w:t>;</w:t>
            </w:r>
            <w:r>
              <w:rPr>
                <w:lang w:val="pt-BR"/>
              </w:rPr>
              <w:t xml:space="preserve"> Gerar</w:t>
            </w:r>
            <w:r w:rsidR="009B6DC7">
              <w:rPr>
                <w:lang w:val="pt-BR"/>
              </w:rPr>
              <w:t xml:space="preserve"> QR Code;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2461A1" w:rsidRDefault="002461A1" w:rsidP="00482CDB">
            <w:pPr>
              <w:pStyle w:val="PargrafodaLista"/>
              <w:numPr>
                <w:ilvl w:val="0"/>
                <w:numId w:val="14"/>
              </w:numPr>
              <w:spacing w:before="60" w:line="240" w:lineRule="auto"/>
              <w:ind w:left="383" w:hanging="230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  <w:p w:rsidR="002461A1" w:rsidRPr="00EC42A1" w:rsidRDefault="002461A1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1A382B" w:rsidRPr="00EC42A1" w:rsidRDefault="001A382B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28/04/2015 a</w:t>
            </w:r>
            <w:r>
              <w:rPr>
                <w:lang w:val="pt-BR"/>
              </w:rPr>
              <w:br/>
              <w:t>25/05/2015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2572" w:type="dxa"/>
          </w:tcPr>
          <w:p w:rsidR="00482CDB" w:rsidRPr="00EC42A1" w:rsidRDefault="00CD3B06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9B6DC7" w:rsidRPr="0024183A">
              <w:rPr>
                <w:lang w:val="pt-BR"/>
              </w:rPr>
              <w:t>usuário</w:t>
            </w:r>
            <w:r>
              <w:rPr>
                <w:lang w:val="pt-BR"/>
              </w:rPr>
              <w:t>; Cadastrar</w:t>
            </w:r>
            <w:r w:rsidR="009B6DC7">
              <w:rPr>
                <w:lang w:val="pt-BR"/>
              </w:rPr>
              <w:t xml:space="preserve"> obra;</w:t>
            </w:r>
            <w:r w:rsidR="00CB6B61">
              <w:rPr>
                <w:lang w:val="pt-BR"/>
              </w:rPr>
              <w:t xml:space="preserve"> 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5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26/05/2015 a</w:t>
            </w:r>
            <w:r>
              <w:rPr>
                <w:lang w:val="pt-BR"/>
              </w:rPr>
              <w:br/>
              <w:t>15/06/2015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2572" w:type="dxa"/>
          </w:tcPr>
          <w:p w:rsidR="00482CDB" w:rsidRPr="00EC42A1" w:rsidRDefault="009B6DC7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Avaliar obra</w:t>
            </w:r>
            <w:r>
              <w:rPr>
                <w:lang w:val="pt-BR"/>
              </w:rPr>
              <w:t>; Compartilhar visita;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6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CB6B61" w:rsidRPr="00EC42A1" w:rsidRDefault="00CB6B61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10/08/2015 a</w:t>
            </w:r>
            <w:r>
              <w:rPr>
                <w:lang w:val="pt-BR"/>
              </w:rPr>
              <w:br/>
              <w:t>31/08/2015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1A382B" w:rsidRPr="001A382B" w:rsidTr="009B6DC7">
        <w:tc>
          <w:tcPr>
            <w:tcW w:w="1741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84" w:type="dxa"/>
          </w:tcPr>
          <w:p w:rsidR="001A382B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  <w:tc>
          <w:tcPr>
            <w:tcW w:w="2572" w:type="dxa"/>
          </w:tcPr>
          <w:p w:rsidR="00482CDB" w:rsidRPr="00EC42A1" w:rsidRDefault="009B6DC7" w:rsidP="00482CDB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  <w:r w:rsidRPr="0024183A">
              <w:rPr>
                <w:lang w:val="pt-BR"/>
              </w:rPr>
              <w:t>Gerar ra</w:t>
            </w:r>
            <w:r w:rsidR="00CD3B06">
              <w:rPr>
                <w:lang w:val="pt-BR"/>
              </w:rPr>
              <w:t>n</w:t>
            </w:r>
            <w:r w:rsidRPr="0024183A">
              <w:rPr>
                <w:lang w:val="pt-BR"/>
              </w:rPr>
              <w:t>king de obras</w:t>
            </w:r>
            <w:r w:rsidR="00CD3B06">
              <w:rPr>
                <w:lang w:val="pt-BR"/>
              </w:rPr>
              <w:t>; Sugerir</w:t>
            </w:r>
            <w:r>
              <w:rPr>
                <w:lang w:val="pt-BR"/>
              </w:rPr>
              <w:t xml:space="preserve"> obras; Procurar obras;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 w:rsidRPr="002461A1">
              <w:rPr>
                <w:lang w:val="pt-BR"/>
              </w:rPr>
              <w:t>Pla</w:t>
            </w:r>
            <w:r>
              <w:rPr>
                <w:lang w:val="pt-BR"/>
              </w:rPr>
              <w:t>nejar iteração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Incrementar Solução</w:t>
            </w:r>
          </w:p>
          <w:p w:rsidR="00482CDB" w:rsidRDefault="00482CDB" w:rsidP="00482CDB">
            <w:pPr>
              <w:pStyle w:val="PargrafodaLista"/>
              <w:numPr>
                <w:ilvl w:val="0"/>
                <w:numId w:val="17"/>
              </w:numPr>
              <w:spacing w:before="60" w:line="240" w:lineRule="auto"/>
              <w:ind w:left="383" w:hanging="243"/>
              <w:rPr>
                <w:lang w:val="pt-BR"/>
              </w:rPr>
            </w:pPr>
            <w:r>
              <w:rPr>
                <w:lang w:val="pt-BR"/>
              </w:rPr>
              <w:t>Testar Solução</w:t>
            </w:r>
          </w:p>
          <w:p w:rsidR="001A382B" w:rsidRPr="00EC42A1" w:rsidRDefault="001A382B" w:rsidP="002461A1">
            <w:pPr>
              <w:pStyle w:val="Corpodetexto"/>
              <w:spacing w:before="60" w:after="0" w:line="240" w:lineRule="auto"/>
              <w:ind w:left="99"/>
              <w:rPr>
                <w:lang w:val="pt-BR"/>
              </w:rPr>
            </w:pPr>
          </w:p>
        </w:tc>
        <w:tc>
          <w:tcPr>
            <w:tcW w:w="1828" w:type="dxa"/>
          </w:tcPr>
          <w:p w:rsidR="001A382B" w:rsidRPr="00EC42A1" w:rsidRDefault="00CB6B61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01/09/2015 a</w:t>
            </w:r>
            <w:r>
              <w:rPr>
                <w:lang w:val="pt-BR"/>
              </w:rPr>
              <w:br/>
              <w:t>28/09/2015</w:t>
            </w:r>
          </w:p>
        </w:tc>
        <w:tc>
          <w:tcPr>
            <w:tcW w:w="1731" w:type="dxa"/>
          </w:tcPr>
          <w:p w:rsidR="001A382B" w:rsidRPr="00EC42A1" w:rsidRDefault="001A38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9B6DC7" w:rsidRPr="001A382B" w:rsidTr="009B6DC7">
        <w:tc>
          <w:tcPr>
            <w:tcW w:w="1741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84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2572" w:type="dxa"/>
          </w:tcPr>
          <w:p w:rsidR="009B6DC7" w:rsidRPr="0024183A" w:rsidRDefault="009B6DC7" w:rsidP="002461A1">
            <w:pPr>
              <w:pStyle w:val="Corpodetexto"/>
              <w:spacing w:before="60" w:after="0" w:line="240" w:lineRule="auto"/>
              <w:ind w:left="524" w:hanging="371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9B6DC7" w:rsidRPr="00EC42A1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9B6DC7" w:rsidRPr="001A382B" w:rsidTr="009B6DC7">
        <w:tc>
          <w:tcPr>
            <w:tcW w:w="1741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84" w:type="dxa"/>
          </w:tcPr>
          <w:p w:rsidR="009B6DC7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2572" w:type="dxa"/>
          </w:tcPr>
          <w:p w:rsidR="009B6DC7" w:rsidRPr="0024183A" w:rsidRDefault="009B6DC7" w:rsidP="002461A1">
            <w:pPr>
              <w:pStyle w:val="Corpodetexto"/>
              <w:spacing w:before="60" w:after="0" w:line="240" w:lineRule="auto"/>
              <w:ind w:left="524" w:hanging="371"/>
              <w:rPr>
                <w:lang w:val="pt-BR"/>
              </w:rPr>
            </w:pPr>
          </w:p>
        </w:tc>
        <w:tc>
          <w:tcPr>
            <w:tcW w:w="1828" w:type="dxa"/>
          </w:tcPr>
          <w:p w:rsidR="009B6DC7" w:rsidRPr="00EC42A1" w:rsidRDefault="009B6DC7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31" w:type="dxa"/>
          </w:tcPr>
          <w:p w:rsidR="009B6DC7" w:rsidRPr="00EC42A1" w:rsidRDefault="009B6DC7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rPr>
          <w:lang w:val="pt-BR"/>
        </w:rPr>
      </w:pPr>
    </w:p>
    <w:p w:rsidR="00677219" w:rsidRPr="00EC42A1" w:rsidRDefault="00677219">
      <w:pPr>
        <w:pStyle w:val="Ttulo1"/>
        <w:rPr>
          <w:lang w:val="pt-BR"/>
        </w:rPr>
      </w:pPr>
      <w:r w:rsidRPr="00EC42A1">
        <w:rPr>
          <w:lang w:val="pt-BR"/>
        </w:rPr>
        <w:t>Deployment e Distribuição</w:t>
      </w:r>
      <w:bookmarkStart w:id="7" w:name="_GoBack"/>
      <w:bookmarkEnd w:id="7"/>
    </w:p>
    <w:p w:rsidR="00677219" w:rsidRPr="00892435" w:rsidRDefault="00CD3B06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O OnMuseum será di</w:t>
      </w:r>
      <w:r w:rsidRPr="00892435">
        <w:rPr>
          <w:color w:val="auto"/>
          <w:lang w:val="pt-BR"/>
        </w:rPr>
        <w:t>stribuído</w:t>
      </w:r>
      <w:r w:rsidR="00892435">
        <w:rPr>
          <w:color w:val="auto"/>
          <w:lang w:val="pt-BR"/>
        </w:rPr>
        <w:t xml:space="preserve"> e atualizado</w:t>
      </w:r>
      <w:r w:rsidR="002E18E0" w:rsidRPr="00892435">
        <w:rPr>
          <w:color w:val="auto"/>
          <w:lang w:val="pt-BR"/>
        </w:rPr>
        <w:t xml:space="preserve"> via GooglePlay</w:t>
      </w:r>
      <w:r w:rsidR="00892435" w:rsidRPr="00892435">
        <w:rPr>
          <w:color w:val="auto"/>
          <w:lang w:val="pt-BR"/>
        </w:rPr>
        <w:t>,</w:t>
      </w:r>
      <w:r w:rsidR="002E18E0" w:rsidRPr="00892435">
        <w:rPr>
          <w:color w:val="auto"/>
          <w:lang w:val="pt-BR"/>
        </w:rPr>
        <w:t xml:space="preserve"> </w:t>
      </w:r>
      <w:r w:rsidR="00892435" w:rsidRPr="00892435">
        <w:rPr>
          <w:color w:val="auto"/>
          <w:lang w:val="pt-BR"/>
        </w:rPr>
        <w:t xml:space="preserve">assim sempre que uma nova versão </w:t>
      </w:r>
      <w:r w:rsidR="00892435">
        <w:rPr>
          <w:color w:val="auto"/>
          <w:lang w:val="pt-BR"/>
        </w:rPr>
        <w:t>for lançada</w:t>
      </w:r>
      <w:r w:rsidR="00892435" w:rsidRPr="00892435">
        <w:rPr>
          <w:color w:val="auto"/>
          <w:lang w:val="pt-BR"/>
        </w:rPr>
        <w:t xml:space="preserve"> o usuário </w:t>
      </w:r>
      <w:r w:rsidR="00892435">
        <w:rPr>
          <w:color w:val="auto"/>
          <w:lang w:val="pt-BR"/>
        </w:rPr>
        <w:t xml:space="preserve">poderá atualizar </w:t>
      </w:r>
      <w:r w:rsidR="005F375A">
        <w:rPr>
          <w:color w:val="auto"/>
          <w:lang w:val="pt-BR"/>
        </w:rPr>
        <w:t>o aplicativo</w:t>
      </w:r>
      <w:r w:rsidR="00892435" w:rsidRPr="00892435">
        <w:rPr>
          <w:color w:val="auto"/>
          <w:lang w:val="pt-BR"/>
        </w:rPr>
        <w:t>.</w:t>
      </w:r>
      <w:r w:rsidR="002E18E0" w:rsidRPr="00892435">
        <w:rPr>
          <w:color w:val="auto"/>
          <w:lang w:val="pt-BR"/>
        </w:rPr>
        <w:t xml:space="preserve"> </w:t>
      </w:r>
    </w:p>
    <w:p w:rsidR="00677219" w:rsidRPr="00EC42A1" w:rsidRDefault="00677219">
      <w:pPr>
        <w:pStyle w:val="Ttulo1"/>
        <w:rPr>
          <w:lang w:val="pt-BR"/>
        </w:rPr>
      </w:pPr>
      <w:r w:rsidRPr="00EC42A1">
        <w:rPr>
          <w:lang w:val="pt-BR"/>
        </w:rPr>
        <w:t>Lições Aprendidas</w:t>
      </w:r>
    </w:p>
    <w:p w:rsidR="00677219" w:rsidRPr="002E18E0" w:rsidRDefault="002E18E0">
      <w:pPr>
        <w:pStyle w:val="InfoBlue"/>
        <w:rPr>
          <w:color w:val="auto"/>
          <w:lang w:val="pt-BR"/>
        </w:rPr>
      </w:pPr>
      <w:r w:rsidRPr="002E18E0">
        <w:rPr>
          <w:color w:val="auto"/>
          <w:lang w:val="pt-BR"/>
        </w:rPr>
        <w:t>N/A</w:t>
      </w:r>
    </w:p>
    <w:p w:rsidR="008A3368" w:rsidRPr="00EC42A1" w:rsidRDefault="008A3368">
      <w:pPr>
        <w:rPr>
          <w:lang w:val="pt-BR"/>
        </w:rPr>
      </w:pPr>
    </w:p>
    <w:sectPr w:rsidR="008A3368" w:rsidRPr="00EC42A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700" w:rsidRDefault="00DF3700">
      <w:r>
        <w:separator/>
      </w:r>
    </w:p>
  </w:endnote>
  <w:endnote w:type="continuationSeparator" w:id="0">
    <w:p w:rsidR="00DF3700" w:rsidRDefault="00DF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3B0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D3B06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D3B06" w:rsidRPr="00CD3B0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700" w:rsidRDefault="00DF3700">
      <w:r>
        <w:separator/>
      </w:r>
    </w:p>
  </w:footnote>
  <w:footnote w:type="continuationSeparator" w:id="0">
    <w:p w:rsidR="00DF3700" w:rsidRDefault="00DF3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C42A1" w:rsidP="00EC42A1">
          <w:pPr>
            <w:rPr>
              <w:lang w:val="pt-BR"/>
            </w:rPr>
          </w:pPr>
          <w:r>
            <w:t>OnMuseum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CB6B61">
            <w:rPr>
              <w:lang w:val="pt-BR"/>
            </w:rPr>
            <w:t>Versão 00.02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CB6B6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CB6B61">
            <w:rPr>
              <w:lang w:val="pt-BR"/>
            </w:rPr>
            <w:t>30</w:t>
          </w:r>
          <w:r>
            <w:rPr>
              <w:lang w:val="pt-BR"/>
            </w:rPr>
            <w:t>/</w:t>
          </w:r>
          <w:r w:rsidR="00EC42A1">
            <w:rPr>
              <w:lang w:val="pt-BR"/>
            </w:rPr>
            <w:t>03/15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8F19C4"/>
    <w:multiLevelType w:val="hybridMultilevel"/>
    <w:tmpl w:val="EC9811C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4E111E2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BB62A96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D9545D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A42DCF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341659"/>
    <w:multiLevelType w:val="hybridMultilevel"/>
    <w:tmpl w:val="7E4214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17"/>
  </w:num>
  <w:num w:numId="8">
    <w:abstractNumId w:val="12"/>
  </w:num>
  <w:num w:numId="9">
    <w:abstractNumId w:val="15"/>
  </w:num>
  <w:num w:numId="10">
    <w:abstractNumId w:val="1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16"/>
  </w:num>
  <w:num w:numId="16">
    <w:abstractNumId w:val="9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A1"/>
    <w:rsid w:val="000902B6"/>
    <w:rsid w:val="000E5BE9"/>
    <w:rsid w:val="00136B32"/>
    <w:rsid w:val="001A382B"/>
    <w:rsid w:val="002013C4"/>
    <w:rsid w:val="00215588"/>
    <w:rsid w:val="002461A1"/>
    <w:rsid w:val="002E18E0"/>
    <w:rsid w:val="00360E15"/>
    <w:rsid w:val="003D61CB"/>
    <w:rsid w:val="004341FD"/>
    <w:rsid w:val="00482CDB"/>
    <w:rsid w:val="00522D07"/>
    <w:rsid w:val="00526F20"/>
    <w:rsid w:val="005B36F9"/>
    <w:rsid w:val="005F375A"/>
    <w:rsid w:val="00615BFC"/>
    <w:rsid w:val="00654AA2"/>
    <w:rsid w:val="00677219"/>
    <w:rsid w:val="006A104F"/>
    <w:rsid w:val="006D5D5C"/>
    <w:rsid w:val="007536D8"/>
    <w:rsid w:val="007A7B21"/>
    <w:rsid w:val="00892435"/>
    <w:rsid w:val="008A3368"/>
    <w:rsid w:val="009B6DC7"/>
    <w:rsid w:val="00A75F3C"/>
    <w:rsid w:val="00AD2E73"/>
    <w:rsid w:val="00B0154B"/>
    <w:rsid w:val="00CA19BB"/>
    <w:rsid w:val="00CB6B61"/>
    <w:rsid w:val="00CD3B06"/>
    <w:rsid w:val="00DE1B01"/>
    <w:rsid w:val="00DF3700"/>
    <w:rsid w:val="00EC42A1"/>
    <w:rsid w:val="00EE284F"/>
    <w:rsid w:val="00F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E58B2B-67E3-4D96-BF49-E0A3A190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461A1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7536D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nys-bd/Museu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3DC91-55AE-4F7F-A84C-2470F11F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128</TotalTime>
  <Pages>2</Pages>
  <Words>444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Digital</dc:creator>
  <cp:lastModifiedBy>Cimara Sá</cp:lastModifiedBy>
  <cp:revision>11</cp:revision>
  <cp:lastPrinted>2015-03-19T14:45:00Z</cp:lastPrinted>
  <dcterms:created xsi:type="dcterms:W3CDTF">2015-03-19T14:35:00Z</dcterms:created>
  <dcterms:modified xsi:type="dcterms:W3CDTF">2015-03-30T22:35:00Z</dcterms:modified>
</cp:coreProperties>
</file>