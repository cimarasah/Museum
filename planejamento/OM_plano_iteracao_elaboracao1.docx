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443A0E">
      <w:pPr>
        <w:pStyle w:val="Ttulo"/>
        <w:rPr>
          <w:lang w:val="pt-BR"/>
        </w:rPr>
      </w:pPr>
      <w:r w:rsidRPr="00F72859">
        <w:rPr>
          <w:lang w:val="pt-BR"/>
        </w:rPr>
        <w:t>OnMuseum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Cabealh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CA6DFB">
            <w:pPr>
              <w:rPr>
                <w:lang w:val="pt-BR"/>
              </w:rPr>
            </w:pPr>
            <w:r>
              <w:rPr>
                <w:lang w:val="pt-BR"/>
              </w:rPr>
              <w:t>11/05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855817">
            <w:pPr>
              <w:rPr>
                <w:lang w:val="pt-BR"/>
              </w:rPr>
            </w:pPr>
            <w:r>
              <w:rPr>
                <w:lang w:val="pt-BR"/>
              </w:rPr>
              <w:t>11/05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855817">
            <w:pPr>
              <w:rPr>
                <w:lang w:val="pt-BR"/>
              </w:rPr>
            </w:pPr>
            <w:r>
              <w:rPr>
                <w:lang w:val="pt-BR"/>
              </w:rPr>
              <w:t>12/05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855817">
            <w:pPr>
              <w:rPr>
                <w:lang w:val="pt-BR"/>
              </w:rPr>
            </w:pPr>
            <w:r>
              <w:rPr>
                <w:lang w:val="pt-BR"/>
              </w:rPr>
              <w:t>19/05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855817">
            <w:pPr>
              <w:rPr>
                <w:lang w:val="pt-BR"/>
              </w:rPr>
            </w:pPr>
            <w:r>
              <w:rPr>
                <w:lang w:val="pt-BR"/>
              </w:rPr>
              <w:t>25/05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Cabealh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</w:t>
      </w:r>
      <w:r w:rsidR="005E0BC6" w:rsidRPr="00B503E2">
        <w:rPr>
          <w:lang w:val="pt-BR"/>
        </w:rPr>
        <w:t xml:space="preserve"> plano de projeto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</w:t>
      </w:r>
      <w:bookmarkStart w:id="1" w:name="_GoBack"/>
      <w:bookmarkEnd w:id="1"/>
      <w:r>
        <w:rPr>
          <w:lang w:val="pt-BR"/>
        </w:rPr>
        <w:t xml:space="preserve"> incremento de software</w:t>
      </w:r>
    </w:p>
    <w:p w:rsidR="0095311D" w:rsidRPr="00E66F5E" w:rsidRDefault="0095311D" w:rsidP="00E66F5E">
      <w:pPr>
        <w:pStyle w:val="Cabealh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850"/>
        <w:gridCol w:w="992"/>
        <w:gridCol w:w="1032"/>
      </w:tblGrid>
      <w:tr w:rsidR="0095311D" w:rsidRPr="00DC154E" w:rsidTr="005E3B8C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9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03F99" w:rsidRPr="00995AA0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</w:tc>
        <w:tc>
          <w:tcPr>
            <w:tcW w:w="99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lastRenderedPageBreak/>
              <w:t>Criar casos de teste</w:t>
            </w:r>
          </w:p>
        </w:tc>
        <w:tc>
          <w:tcPr>
            <w:tcW w:w="851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</w:tc>
        <w:tc>
          <w:tcPr>
            <w:tcW w:w="99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</w:tc>
        <w:tc>
          <w:tcPr>
            <w:tcW w:w="99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controlador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</w:tc>
        <w:tc>
          <w:tcPr>
            <w:tcW w:w="99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264EF6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Cabealh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B503E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Placa de vídeo com defeito no computador de Dennys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placa se a placa tem conserto ou comprar uma nova.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Cabealh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B503E2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>Caso de uso bem refinado</w:t>
      </w:r>
    </w:p>
    <w:p w:rsidR="00873544" w:rsidRPr="00B503E2" w:rsidRDefault="00B503E2" w:rsidP="00873544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>Diagramas de analise bem definidos e seguindo a arquitetura</w:t>
      </w:r>
    </w:p>
    <w:p w:rsidR="00873544" w:rsidRPr="00B503E2" w:rsidRDefault="00B503E2" w:rsidP="00873544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>Incremento de Software funcionando corretamente</w:t>
      </w:r>
    </w:p>
    <w:p w:rsidR="00873544" w:rsidRPr="00B503E2" w:rsidRDefault="00873544" w:rsidP="00873544">
      <w:pPr>
        <w:pStyle w:val="Cabealh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Cabealh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B503E2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B503E2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25/05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5726C4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Dennys, Cimara, Jarley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Cabealh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Cabealh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Cabealh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Cabealh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39" w:rsidRDefault="00786839">
      <w:r>
        <w:separator/>
      </w:r>
    </w:p>
  </w:endnote>
  <w:endnote w:type="continuationSeparator" w:id="0">
    <w:p w:rsidR="00786839" w:rsidRDefault="0078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503E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503E2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503E2" w:rsidRPr="00B503E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39" w:rsidRDefault="00786839">
      <w:r>
        <w:separator/>
      </w:r>
    </w:p>
  </w:footnote>
  <w:footnote w:type="continuationSeparator" w:id="0">
    <w:p w:rsidR="00786839" w:rsidRDefault="00786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43A0E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OnMuseum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443A0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CA6DFB">
            <w:rPr>
              <w:lang w:val="pt-BR"/>
            </w:rPr>
            <w:t>17/05/2015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Cabealh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0E"/>
    <w:rsid w:val="0009429E"/>
    <w:rsid w:val="00100D5A"/>
    <w:rsid w:val="00161974"/>
    <w:rsid w:val="00175B66"/>
    <w:rsid w:val="001F350C"/>
    <w:rsid w:val="0029211D"/>
    <w:rsid w:val="00292894"/>
    <w:rsid w:val="002E1616"/>
    <w:rsid w:val="002E3E04"/>
    <w:rsid w:val="00344F36"/>
    <w:rsid w:val="003A2906"/>
    <w:rsid w:val="003E431F"/>
    <w:rsid w:val="00430D16"/>
    <w:rsid w:val="00443A0E"/>
    <w:rsid w:val="004901D6"/>
    <w:rsid w:val="005726C4"/>
    <w:rsid w:val="005A549D"/>
    <w:rsid w:val="005E0BC6"/>
    <w:rsid w:val="005E24A3"/>
    <w:rsid w:val="005E3B8C"/>
    <w:rsid w:val="006A3114"/>
    <w:rsid w:val="006B214F"/>
    <w:rsid w:val="00721292"/>
    <w:rsid w:val="00786839"/>
    <w:rsid w:val="007D6974"/>
    <w:rsid w:val="00855817"/>
    <w:rsid w:val="00873544"/>
    <w:rsid w:val="008B6F0A"/>
    <w:rsid w:val="00903F99"/>
    <w:rsid w:val="00920175"/>
    <w:rsid w:val="00930E2B"/>
    <w:rsid w:val="009310F6"/>
    <w:rsid w:val="009443E8"/>
    <w:rsid w:val="0095311D"/>
    <w:rsid w:val="00993DB8"/>
    <w:rsid w:val="00995AA0"/>
    <w:rsid w:val="00996FD8"/>
    <w:rsid w:val="009D3DC4"/>
    <w:rsid w:val="009E308F"/>
    <w:rsid w:val="00A42FAB"/>
    <w:rsid w:val="00A6069D"/>
    <w:rsid w:val="00B20A98"/>
    <w:rsid w:val="00B46D12"/>
    <w:rsid w:val="00B503E2"/>
    <w:rsid w:val="00C21148"/>
    <w:rsid w:val="00C37613"/>
    <w:rsid w:val="00C41085"/>
    <w:rsid w:val="00C65A06"/>
    <w:rsid w:val="00CA6DFB"/>
    <w:rsid w:val="00D26FA5"/>
    <w:rsid w:val="00DC154E"/>
    <w:rsid w:val="00E66F5E"/>
    <w:rsid w:val="00ED0FF2"/>
    <w:rsid w:val="00F72859"/>
    <w:rsid w:val="00F82D5A"/>
    <w:rsid w:val="00F8546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33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134</TotalTime>
  <Pages>1</Pages>
  <Words>367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Dennys</cp:lastModifiedBy>
  <cp:revision>28</cp:revision>
  <cp:lastPrinted>2015-03-20T14:38:00Z</cp:lastPrinted>
  <dcterms:created xsi:type="dcterms:W3CDTF">2015-03-20T14:12:00Z</dcterms:created>
  <dcterms:modified xsi:type="dcterms:W3CDTF">2015-05-18T03:05:00Z</dcterms:modified>
</cp:coreProperties>
</file>